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43815</wp:posOffset>
                </wp:positionV>
                <wp:extent cx="2487295" cy="521970"/>
                <wp:effectExtent l="0" t="0" r="825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MS001-B.01.010SM.1.0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9pt;margin-top:3.45pt;height:41.1pt;width:195.85pt;z-index:251660288;mso-width-relative:page;mso-height-relative:page;" fillcolor="#FFFFFF" filled="t" stroked="f" coordsize="21600,21600" o:gfxdata="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T6&#10;PN7UAAAACAEAAA8AAAAAAAAAAQAgAAAAIgAAAGRycy9kb3ducmV2LnhtbFBLAQIUABQAAAAIAIdO&#10;4kD+dKQGYAIAAKgEAAAOAAAAAAAAAAEAIAAAACM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MS001-B.01.010SM.1.0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149225</wp:posOffset>
                </wp:positionV>
                <wp:extent cx="4706620" cy="1445895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44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导引模块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3pt;margin-top:11.75pt;height:113.85pt;width:370.6pt;z-index:251659264;mso-width-relative:page;mso-height-relative:page;" filled="f" stroked="f" coordsize="21600,21600" o:gfxdata="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t5FPt2wAAAAkBAAAPAAAAAAAAAAEAIAAAACIAAABk&#10;cnMvZG93bnJldi54bWxQSwECFAAUAAAACACHTuJAa0G96MoBAAB9AwAADgAAAAAAAAABACAAAAAq&#10;AQAAZHJzL2Uyb0RvYy54bWxQSwUGAAAAAAYABgBZAQAAZ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导引模块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94615</wp:posOffset>
                </wp:positionV>
                <wp:extent cx="454342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万向脚杯选型计算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05pt;margin-top:7.45pt;height:60.6pt;width:357.75pt;z-index:251663360;mso-width-relative:page;mso-height-relative:page;" filled="f" stroked="f" coordsize="21600,21600" o:gfxdata="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2EpSNkAAAAJAQAADwAAAAAAAAABACAAAAAiAAAAZHJz&#10;L2Rvd25yZXYueG1sUEsBAhQAFAAAAAgAh07iQFjsq63KAQAAfAMAAA4AAAAAAAAAAQAgAAAAKA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万向脚杯选型计算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58420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G2AJ72wAAAAk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712"/>
        <w:gridCol w:w="3933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both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both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选型条件</w:t>
      </w:r>
    </w:p>
    <w:p>
      <w:pPr>
        <w:numPr>
          <w:ilvl w:val="0"/>
          <w:numId w:val="2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台车总重：260kg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脚杯数量3个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初步选型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根据类似产品，对导引台车的万向脚杯进行初步选型，选择M16X100的脚杯（螺纹M16，长100mm）。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选型计算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万向脚杯最薄弱的位置是螺杆，因此针对螺杆作相应的强度校核计算。强度计算如下：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螺杆的材料为普通碳钢，屈服强度为220MPa，脚杯的螺杆在正常情况下仅承受垂直的压应力，不受其它力作用。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1）M16的粗牙螺杆小径为13.835mm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2）每个螺杆的压应力为：260x9.8/3/（3.14x（13.835/2）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）=5.65MPa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3）安全系数为：220/5.65=38.9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导引台车的工况，安全系数大于5，就可以保证安全。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由于螺杆长度较小计算出压杆的柔度（长细比）λ=14.16，λ&lt;λ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，因此压杆稳定性校核以强度计算就可以。</w:t>
      </w:r>
    </w:p>
    <w:p>
      <w:pPr>
        <w:jc w:val="center"/>
      </w:pPr>
      <w:r>
        <w:drawing>
          <wp:inline distT="0" distB="0" distL="114300" distR="114300">
            <wp:extent cx="3726815" cy="159067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 xml:space="preserve">    所以现有的选型承重能力非常富余，可以保证脚杯安全稳定。结合设备的外形结构，以及较大的强度富余量给设备的支撑提供更好的保证，因此不选择更小规格的万向脚杯。</w:t>
      </w:r>
    </w:p>
    <w:sectPr>
      <w:headerReference r:id="rId16" w:type="first"/>
      <w:footerReference r:id="rId17" w:type="default"/>
      <w:headerReference r:id="rId15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left="0" w:leftChars="0" w:firstLine="0" w:firstLineChars="0"/>
      <w:jc w:val="both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E651C"/>
    <w:multiLevelType w:val="singleLevel"/>
    <w:tmpl w:val="BB4E651C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6856B77"/>
    <w:rsid w:val="0ADC5ED7"/>
    <w:rsid w:val="0B4631C2"/>
    <w:rsid w:val="0C5700DB"/>
    <w:rsid w:val="127A7669"/>
    <w:rsid w:val="16444FD4"/>
    <w:rsid w:val="19CE2367"/>
    <w:rsid w:val="1EFA772E"/>
    <w:rsid w:val="25B30F55"/>
    <w:rsid w:val="2FD15513"/>
    <w:rsid w:val="37B70636"/>
    <w:rsid w:val="387F4B11"/>
    <w:rsid w:val="390A2872"/>
    <w:rsid w:val="3DF71617"/>
    <w:rsid w:val="45170D3A"/>
    <w:rsid w:val="4A3F10B1"/>
    <w:rsid w:val="4AD53E5C"/>
    <w:rsid w:val="4B6D6660"/>
    <w:rsid w:val="53653675"/>
    <w:rsid w:val="552D5FC7"/>
    <w:rsid w:val="66336C28"/>
    <w:rsid w:val="6636079B"/>
    <w:rsid w:val="7051533B"/>
    <w:rsid w:val="76E0667F"/>
    <w:rsid w:val="770911CB"/>
    <w:rsid w:val="7C191F23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0" w:firstLine="0" w:firstLineChars="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3</Pages>
  <Words>363</Words>
  <Characters>444</Characters>
  <Lines>3</Lines>
  <Paragraphs>1</Paragraphs>
  <TotalTime>3</TotalTime>
  <ScaleCrop>false</ScaleCrop>
  <LinksUpToDate>false</LinksUpToDate>
  <CharactersWithSpaces>448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2022-12-01T11:14:41Z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00CECC08A218435F979073F4CFDF6FA8</vt:lpwstr>
  </property>
</Properties>
</file>