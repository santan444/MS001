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after="156" w:line="240" w:lineRule="auto"/>
        <w:rPr>
          <w:rFonts w:ascii="宋体" w:hAnsi="宋体" w:cs="宋体"/>
          <w:b/>
          <w:kern w:val="0"/>
          <w:szCs w:val="21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3496945</wp:posOffset>
                </wp:positionH>
                <wp:positionV relativeFrom="paragraph">
                  <wp:posOffset>43815</wp:posOffset>
                </wp:positionV>
                <wp:extent cx="2037080" cy="521970"/>
                <wp:effectExtent l="0" t="0" r="1270" b="1143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58215" y="1161415"/>
                          <a:ext cx="2037080" cy="521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before="156" w:after="156"/>
                            </w:pPr>
                            <w:r>
                              <w:rPr>
                                <w:rFonts w:hint="eastAsia"/>
                              </w:rPr>
                              <w:t>MS001-B.01.009SM.1.0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5.35pt;margin-top:3.45pt;height:41.1pt;width:160.4pt;z-index:251660288;mso-width-relative:page;mso-height-relative:page;" fillcolor="#FFFFFF" filled="t" stroked="f" coordsize="21600,21600" o:gfxdata="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5rG2xtQAAAAIAQAADwAAAAAAAAABACAAAAAiAAAAZHJzL2Rvd25yZXYueG1sUEsBAhQAFAAAAAgA&#10;h07iQNcxT+tiAgAAqAQAAA4AAAAAAAAAAQAgAAAAIwEAAGRycy9lMm9Eb2MueG1sUEsFBgAAAAAG&#10;AAYAWQEAAPc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/>
                      </w:pPr>
                      <w:r>
                        <w:rPr>
                          <w:rFonts w:hint="eastAsia"/>
                        </w:rPr>
                        <w:t>MS001-B.01.009SM.1.0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before="156" w:after="156" w:line="240" w:lineRule="auto"/>
        <w:rPr>
          <w:rFonts w:ascii="宋体" w:hAnsi="宋体" w:cs="宋体"/>
          <w:b/>
          <w:kern w:val="0"/>
          <w:szCs w:val="21"/>
        </w:rPr>
      </w:pPr>
    </w:p>
    <w:p>
      <w:pPr>
        <w:spacing w:before="156" w:after="156" w:line="240" w:lineRule="auto"/>
      </w:pPr>
    </w:p>
    <w:p>
      <w:pPr>
        <w:spacing w:before="156" w:after="156" w:line="480" w:lineRule="auto"/>
        <w:rPr>
          <w:rFonts w:ascii="宋体" w:hAnsi="宋体" w:cs="宋体"/>
          <w:b/>
          <w:kern w:val="0"/>
          <w:sz w:val="28"/>
          <w:szCs w:val="28"/>
        </w:rPr>
      </w:pPr>
      <w:bookmarkStart w:id="4" w:name="_GoBack"/>
      <w:bookmarkEnd w:id="4"/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178435</wp:posOffset>
                </wp:positionV>
                <wp:extent cx="4706620" cy="1391920"/>
                <wp:effectExtent l="0" t="0" r="0" b="0"/>
                <wp:wrapNone/>
                <wp:docPr id="1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6620" cy="1391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0" w:leftChars="0" w:firstLine="0" w:firstLineChars="0"/>
                              <w:jc w:val="center"/>
                              <w:rPr>
                                <w:rFonts w:hint="default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  <w:t>MS-001</w:t>
                            </w:r>
                          </w:p>
                          <w:p>
                            <w:pPr>
                              <w:ind w:left="0" w:leftChars="0" w:firstLine="0" w:firstLineChars="0"/>
                              <w:jc w:val="center"/>
                              <w:rPr>
                                <w:rFonts w:hint="default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  <w:t>导引模块</w:t>
                            </w:r>
                          </w:p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default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6pt;margin-top:14.05pt;height:109.6pt;width:370.6pt;z-index:251659264;mso-width-relative:page;mso-height-relative:page;" filled="f" stroked="f" coordsize="21600,21600" o:gfxdata="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DWN0iTaAAAACQEAAA8AAAAAAAAAAQAgAAAAIgAAAGRycy9kb3ducmV2LnhtbFBLAQIUABQA&#10;AAAIAIdO4kCdBGh3tQEAAFgDAAAOAAAAAAAAAAEAIAAAACkBAABkcnMvZTJvRG9jLnhtbFBLBQYA&#10;AAAABgAGAFkBAABQ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  <w:jc w:val="center"/>
                        <w:rPr>
                          <w:rFonts w:hint="default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  <w:t>MS-001</w:t>
                      </w:r>
                    </w:p>
                    <w:p>
                      <w:pPr>
                        <w:ind w:left="0" w:leftChars="0" w:firstLine="0" w:firstLineChars="0"/>
                        <w:jc w:val="center"/>
                        <w:rPr>
                          <w:rFonts w:hint="default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  <w:t>导引模块</w:t>
                      </w:r>
                    </w:p>
                    <w:p>
                      <w:pPr>
                        <w:spacing w:before="156" w:after="156"/>
                        <w:jc w:val="center"/>
                        <w:rPr>
                          <w:rFonts w:hint="default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widowControl/>
        <w:spacing w:before="156" w:after="156" w:line="240" w:lineRule="auto"/>
        <w:jc w:val="left"/>
        <w:rPr>
          <w:rFonts w:ascii="宋体" w:hAnsi="宋体" w:cs="宋体"/>
          <w:b/>
          <w:bCs/>
          <w:sz w:val="24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-40640</wp:posOffset>
                </wp:positionH>
                <wp:positionV relativeFrom="paragraph">
                  <wp:posOffset>94615</wp:posOffset>
                </wp:positionV>
                <wp:extent cx="4943475" cy="76962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769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6" w:after="156"/>
                              <w:ind w:left="0" w:leftChars="0" w:firstLine="0" w:firstLineChars="0"/>
                              <w:jc w:val="center"/>
                              <w:rPr>
                                <w:rFonts w:hint="default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  <w:t>脚轮选型</w:t>
                            </w:r>
                            <w:r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  <w:t>计算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2pt;margin-top:7.45pt;height:60.6pt;width:389.25pt;z-index:251663360;mso-width-relative:page;mso-height-relative:page;" filled="f" stroked="f" coordsize="21600,21600" o:gfxdata="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EUjbPrbAAAACQEAAA8AAAAAAAAAAQAgAAAAIgAAAGRycy9kb3ducmV2LnhtbFBLAQIU&#10;ABQAAAAIAIdO4kCVU85TtwEAAFcDAAAOAAAAAAAAAAEAIAAAACoBAABkcnMvZTJvRG9jLnhtbFBL&#10;BQYAAAAABgAGAFkBAABT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/>
                        <w:ind w:left="0" w:leftChars="0" w:firstLine="0" w:firstLineChars="0"/>
                        <w:jc w:val="center"/>
                        <w:rPr>
                          <w:rFonts w:hint="default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</w:pPr>
                      <w:r>
                        <w:rPr>
                          <w:rFonts w:hint="default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  <w:t>脚轮选型</w:t>
                      </w:r>
                      <w:r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  <w:t>计算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spacing w:before="156" w:after="156" w:line="240" w:lineRule="auto"/>
        <w:jc w:val="left"/>
        <w:rPr>
          <w:rFonts w:ascii="宋体" w:hAnsi="宋体" w:cs="宋体"/>
          <w:b/>
          <w:bCs/>
          <w:sz w:val="24"/>
        </w:rPr>
      </w:pPr>
    </w:p>
    <w:p>
      <w:pPr>
        <w:spacing w:before="156" w:after="156"/>
        <w:rPr>
          <w:rFonts w:ascii="宋体" w:hAnsi="宋体" w:cs="宋体"/>
          <w:b/>
          <w:sz w:val="52"/>
        </w:rPr>
      </w:pPr>
    </w:p>
    <w:p>
      <w:pPr>
        <w:spacing w:before="156" w:after="156"/>
        <w:rPr>
          <w:rFonts w:ascii="宋体" w:hAnsi="宋体" w:cs="宋体"/>
          <w:b/>
          <w:sz w:val="52"/>
        </w:rPr>
      </w:pPr>
    </w:p>
    <w:p>
      <w:pPr>
        <w:spacing w:before="156" w:after="156"/>
        <w:rPr>
          <w:rFonts w:ascii="宋体" w:hAnsi="宋体" w:cs="宋体"/>
          <w:b/>
          <w:szCs w:val="21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1320165</wp:posOffset>
                </wp:positionH>
                <wp:positionV relativeFrom="paragraph">
                  <wp:posOffset>58420</wp:posOffset>
                </wp:positionV>
                <wp:extent cx="2766695" cy="2009140"/>
                <wp:effectExtent l="0" t="0" r="0" b="0"/>
                <wp:wrapSquare wrapText="bothSides"/>
                <wp:docPr id="3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695" cy="2009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编制/日期：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审核/日期：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批准/日期：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103.95pt;margin-top:4.6pt;height:158.2pt;width:217.85pt;mso-wrap-distance-bottom:0pt;mso-wrap-distance-left:9pt;mso-wrap-distance-right:9pt;mso-wrap-distance-top:0pt;z-index:251661312;mso-width-relative:page;mso-height-relative:page;" filled="f" stroked="f" coordsize="21600,21600" o:gfxdata="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G2AJ72wAAAAkBAAAPAAAAAAAAAAEAIAAAACIAAABkcnMvZG93bnJldi54bWxQSwEC&#10;FAAUAAAACACHTuJAn6LzZ7gBAABYAwAADgAAAAAAAAABACAAAAAqAQAAZHJzL2Uyb0RvYy54bWxQ&#10;SwUGAAAAAAYABgBZAQAAV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编制/日期：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审核/日期：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批准/日期：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1702435</wp:posOffset>
                </wp:positionH>
                <wp:positionV relativeFrom="paragraph">
                  <wp:posOffset>3582670</wp:posOffset>
                </wp:positionV>
                <wp:extent cx="2223135" cy="436880"/>
                <wp:effectExtent l="0" t="0" r="5715" b="127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85340" y="7205980"/>
                          <a:ext cx="2223135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widowControl/>
                              <w:spacing w:before="156" w:after="156" w:line="240" w:lineRule="auto"/>
                              <w:jc w:val="center"/>
                            </w:pPr>
                            <w:r>
                              <w:rPr>
                                <w:rFonts w:hint="eastAsia" w:ascii="宋体" w:hAnsi="宋体" w:cs="宋体"/>
                                <w:bCs/>
                                <w:szCs w:val="21"/>
                              </w:rPr>
                              <w:t>杭州三坛医疗科技有限公司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05pt;margin-top:282.1pt;height:34.4pt;width:175.05pt;z-index:251662336;mso-width-relative:page;mso-height-relative:page;" fillcolor="#FFFFFF" filled="t" stroked="f" coordsize="21600,21600" o:gfxdata="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qbzIn1gAAAAsBAAAPAAAAAAAAAAEAIAAAACIAAABkcnMvZG93bnJldi54bWxQSwECFAAUAAAA&#10;CACHTuJAoK4J1GICAACpBAAADgAAAAAAAAABACAAAAAlAQAAZHJzL2Uyb0RvYy54bWxQSwUGAAAA&#10;AAYABgBZAQAA+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spacing w:before="156" w:after="156" w:line="240" w:lineRule="auto"/>
                        <w:jc w:val="center"/>
                      </w:pPr>
                      <w:r>
                        <w:rPr>
                          <w:rFonts w:hint="eastAsia" w:ascii="宋体" w:hAnsi="宋体" w:cs="宋体"/>
                          <w:bCs/>
                          <w:szCs w:val="21"/>
                        </w:rPr>
                        <w:t>杭州三坛医疗科技有限公司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spacing w:before="156" w:after="156" w:line="240" w:lineRule="auto"/>
        <w:jc w:val="center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文档更改履历</w:t>
      </w: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9"/>
        <w:gridCol w:w="1712"/>
        <w:gridCol w:w="4007"/>
        <w:gridCol w:w="1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ind w:left="0" w:leftChars="0" w:firstLine="0" w:firstLineChars="0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ind w:left="0" w:leftChars="0" w:firstLine="0" w:firstLineChars="0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发布/实施日期</w:t>
            </w:r>
          </w:p>
        </w:tc>
        <w:tc>
          <w:tcPr>
            <w:tcW w:w="4678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ind w:left="0" w:leftChars="0" w:firstLine="0" w:firstLineChars="0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ind w:left="0" w:leftChars="0" w:firstLine="0" w:firstLineChars="0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V1.0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文件新编</w:t>
            </w: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</w:tbl>
    <w:p>
      <w:pPr>
        <w:spacing w:before="156" w:after="156"/>
        <w:jc w:val="center"/>
        <w:rPr>
          <w:rFonts w:ascii="宋体" w:hAnsi="宋体" w:cs="宋体"/>
          <w:b/>
          <w:sz w:val="52"/>
        </w:rPr>
        <w:sectPr>
          <w:headerReference r:id="rId13" w:type="first"/>
          <w:headerReference r:id="rId11" w:type="default"/>
          <w:footerReference r:id="rId14" w:type="default"/>
          <w:headerReference r:id="rId12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spacing w:beforeLines="0" w:afterLines="0" w:line="240" w:lineRule="auto"/>
        <w:jc w:val="center"/>
        <w:rPr>
          <w:rFonts w:ascii="宋体" w:hAnsi="宋体" w:cs="宋体"/>
          <w:b/>
          <w:sz w:val="36"/>
          <w:szCs w:val="18"/>
        </w:rPr>
      </w:pPr>
      <w:r>
        <w:rPr>
          <w:rFonts w:hint="eastAsia" w:ascii="宋体" w:hAnsi="宋体" w:cs="宋体"/>
          <w:b/>
          <w:sz w:val="36"/>
          <w:szCs w:val="18"/>
        </w:rPr>
        <w:t>目录</w:t>
      </w:r>
    </w:p>
    <w:p>
      <w:pPr>
        <w:pStyle w:val="22"/>
        <w:tabs>
          <w:tab w:val="right" w:leader="dot" w:pos="8306"/>
        </w:tabs>
      </w:pPr>
      <w:r>
        <w:rPr>
          <w:rFonts w:hint="eastAsia" w:ascii="宋体" w:hAnsi="宋体" w:cs="宋体"/>
        </w:rPr>
        <w:fldChar w:fldCharType="begin"/>
      </w:r>
      <w:r>
        <w:rPr>
          <w:rFonts w:hint="eastAsia" w:ascii="宋体" w:hAnsi="宋体" w:cs="宋体"/>
        </w:rPr>
        <w:instrText xml:space="preserve"> TOC \o "1-3" \h \z </w:instrText>
      </w:r>
      <w:r>
        <w:rPr>
          <w:rFonts w:hint="eastAsia" w:ascii="宋体" w:hAnsi="宋体" w:cs="宋体"/>
        </w:rPr>
        <w:fldChar w:fldCharType="separate"/>
      </w:r>
      <w:r>
        <w:rPr>
          <w:rFonts w:hint="eastAsia" w:ascii="宋体" w:hAnsi="宋体" w:cs="宋体"/>
        </w:rPr>
        <w:fldChar w:fldCharType="begin"/>
      </w:r>
      <w:r>
        <w:rPr>
          <w:rFonts w:hint="eastAsia" w:ascii="宋体" w:hAnsi="宋体" w:cs="宋体"/>
        </w:rPr>
        <w:instrText xml:space="preserve"> HYPERLINK \l _Toc32451 </w:instrText>
      </w:r>
      <w:r>
        <w:rPr>
          <w:rFonts w:hint="eastAsia" w:ascii="宋体" w:hAnsi="宋体" w:cs="宋体"/>
        </w:rPr>
        <w:fldChar w:fldCharType="separate"/>
      </w:r>
      <w:r>
        <w:rPr>
          <w:rFonts w:hint="default" w:ascii="Times New Roman" w:hAnsi="Times New Roman" w:eastAsia="宋体" w:cs="Times New Roman"/>
          <w:lang w:val="en-US" w:eastAsia="zh-CN"/>
        </w:rPr>
        <w:t>1. 选型条件</w:t>
      </w:r>
      <w:r>
        <w:tab/>
      </w:r>
      <w:r>
        <w:fldChar w:fldCharType="begin"/>
      </w:r>
      <w:r>
        <w:instrText xml:space="preserve"> PAGEREF _Toc32451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cs="宋体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_Toc30293 </w:instrText>
      </w:r>
      <w:r>
        <w:rPr>
          <w:rFonts w:hint="eastAsia"/>
        </w:rPr>
        <w:fldChar w:fldCharType="separate"/>
      </w:r>
      <w:r>
        <w:rPr>
          <w:rFonts w:hint="default" w:ascii="Times New Roman" w:hAnsi="Times New Roman" w:eastAsia="宋体" w:cs="Times New Roman"/>
          <w:lang w:val="en-US" w:eastAsia="zh-CN"/>
        </w:rPr>
        <w:t>2. 计算</w:t>
      </w:r>
      <w:r>
        <w:tab/>
      </w:r>
      <w:r>
        <w:fldChar w:fldCharType="begin"/>
      </w:r>
      <w:r>
        <w:instrText xml:space="preserve"> PAGEREF _Toc30293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_Toc6097 </w:instrText>
      </w:r>
      <w:r>
        <w:rPr>
          <w:rFonts w:hint="eastAsia"/>
        </w:rPr>
        <w:fldChar w:fldCharType="separate"/>
      </w:r>
      <w:r>
        <w:rPr>
          <w:rFonts w:hint="default" w:ascii="Times New Roman" w:hAnsi="Times New Roman" w:eastAsia="宋体" w:cs="Times New Roman"/>
          <w:lang w:val="en-US" w:eastAsia="zh-CN"/>
        </w:rPr>
        <w:t>3. 目前的选型</w:t>
      </w:r>
      <w:r>
        <w:tab/>
      </w:r>
      <w:r>
        <w:fldChar w:fldCharType="begin"/>
      </w:r>
      <w:r>
        <w:instrText xml:space="preserve"> PAGEREF _Toc6097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_Toc13938 </w:instrText>
      </w:r>
      <w:r>
        <w:rPr>
          <w:rFonts w:hint="eastAsia"/>
        </w:rPr>
        <w:fldChar w:fldCharType="separate"/>
      </w:r>
      <w:r>
        <w:rPr>
          <w:rFonts w:hint="default" w:ascii="Times New Roman" w:hAnsi="Times New Roman" w:eastAsia="宋体" w:cs="Times New Roman"/>
          <w:lang w:val="en-US" w:eastAsia="zh-CN"/>
        </w:rPr>
        <w:t>4. 脚轮选型总结</w:t>
      </w:r>
      <w:r>
        <w:tab/>
      </w:r>
      <w:r>
        <w:fldChar w:fldCharType="begin"/>
      </w:r>
      <w:r>
        <w:instrText xml:space="preserve"> PAGEREF _Toc13938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spacing w:before="156" w:after="156"/>
        <w:sectPr>
          <w:headerReference r:id="rId16" w:type="first"/>
          <w:footerReference r:id="rId17" w:type="default"/>
          <w:headerReference r:id="rId15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</w:rPr>
        <w:fldChar w:fldCharType="end"/>
      </w:r>
    </w:p>
    <w:p>
      <w:pPr>
        <w:pStyle w:val="2"/>
        <w:bidi w:val="0"/>
        <w:rPr>
          <w:rFonts w:hint="default" w:ascii="Times New Roman" w:hAnsi="Times New Roman" w:eastAsia="宋体" w:cs="Times New Roman"/>
          <w:lang w:val="en-US" w:eastAsia="zh-CN"/>
        </w:rPr>
      </w:pPr>
      <w:bookmarkStart w:id="0" w:name="_Toc32451"/>
      <w:r>
        <w:rPr>
          <w:rFonts w:hint="default" w:ascii="Times New Roman" w:hAnsi="Times New Roman" w:eastAsia="宋体" w:cs="Times New Roman"/>
          <w:lang w:val="en-US" w:eastAsia="zh-CN"/>
        </w:rPr>
        <w:t>选型条件</w:t>
      </w:r>
      <w:bookmarkEnd w:id="0"/>
    </w:p>
    <w:p>
      <w:pPr>
        <w:numPr>
          <w:ilvl w:val="0"/>
          <w:numId w:val="2"/>
        </w:numPr>
        <w:ind w:left="420" w:leftChars="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台车总重：260kg</w:t>
      </w:r>
    </w:p>
    <w:p>
      <w:pPr>
        <w:numPr>
          <w:ilvl w:val="0"/>
          <w:numId w:val="2"/>
        </w:numPr>
        <w:ind w:left="420" w:leftChars="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轮子数量4个</w:t>
      </w:r>
    </w:p>
    <w:p>
      <w:pPr>
        <w:pStyle w:val="2"/>
        <w:bidi w:val="0"/>
        <w:rPr>
          <w:rFonts w:hint="default" w:ascii="Times New Roman" w:hAnsi="Times New Roman" w:eastAsia="宋体" w:cs="Times New Roman"/>
          <w:lang w:val="en-US" w:eastAsia="zh-CN"/>
        </w:rPr>
      </w:pPr>
      <w:bookmarkStart w:id="1" w:name="_Toc30293"/>
      <w:r>
        <w:rPr>
          <w:rFonts w:hint="default" w:ascii="Times New Roman" w:hAnsi="Times New Roman" w:eastAsia="宋体" w:cs="Times New Roman"/>
          <w:lang w:val="en-US" w:eastAsia="zh-CN"/>
        </w:rPr>
        <w:t>计算</w:t>
      </w:r>
      <w:bookmarkEnd w:id="1"/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1）4轮小车按3个轮子进行计算（3点确定一个平面）：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每个轮子需承载重量： 260/3≈87kg</w:t>
      </w:r>
    </w:p>
    <w:p>
      <w:pPr>
        <w:numPr>
          <w:ilvl w:val="0"/>
          <w:numId w:val="2"/>
        </w:numPr>
        <w:ind w:left="420" w:leftChars="0" w:firstLine="0" w:firstLineChars="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极端情况两轮着地（瞬间）：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单轮承重：260/2=130kg</w:t>
      </w:r>
    </w:p>
    <w:p>
      <w:pPr>
        <w:pStyle w:val="2"/>
        <w:bidi w:val="0"/>
        <w:rPr>
          <w:rFonts w:hint="default" w:ascii="Times New Roman" w:hAnsi="Times New Roman" w:eastAsia="宋体" w:cs="Times New Roman"/>
          <w:lang w:val="en-US" w:eastAsia="zh-CN"/>
        </w:rPr>
      </w:pPr>
      <w:bookmarkStart w:id="2" w:name="_Toc6097"/>
      <w:r>
        <w:rPr>
          <w:rFonts w:hint="default" w:ascii="Times New Roman" w:hAnsi="Times New Roman" w:eastAsia="宋体" w:cs="Times New Roman"/>
          <w:lang w:val="en-US" w:eastAsia="zh-CN"/>
        </w:rPr>
        <w:t>目前的选型</w:t>
      </w:r>
      <w:bookmarkEnd w:id="2"/>
    </w:p>
    <w:p>
      <w:pPr>
        <w:ind w:firstLine="420" w:firstLineChars="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脚轮型号：</w:t>
      </w:r>
      <w:r>
        <w:rPr>
          <w:rFonts w:hint="default" w:ascii="Times New Roman" w:hAnsi="Times New Roman" w:eastAsia="宋体" w:cs="Times New Roman"/>
          <w:lang w:val="en-US" w:eastAsia="zh-CN"/>
        </w:rPr>
        <w:t>TENTE：5947UAP125P30-13</w:t>
      </w:r>
    </w:p>
    <w:p>
      <w:pPr>
        <w:ind w:firstLine="420" w:firstLineChars="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该型号对应有以下两个型号（来自官网）：</w:t>
      </w:r>
    </w:p>
    <w:p>
      <w:pPr>
        <w:ind w:firstLine="420" w:firstLineChars="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lang w:val="en-US" w:eastAsia="zh-CN"/>
        </w:rPr>
        <w:instrText xml:space="preserve"> HYPERLINK "https://www.tente.com/zh-cn/product/125-mm/linea/5947uap125p30-13-kick-pedal" </w:instrText>
      </w:r>
      <w:r>
        <w:rPr>
          <w:rFonts w:hint="default" w:ascii="Times New Roman" w:hAnsi="Times New Roman" w:eastAsia="宋体" w:cs="Times New Roman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lang w:val="en-US" w:eastAsia="zh-CN"/>
        </w:rPr>
        <w:t>5947UAP125P30-13 KICK PEDAL</w:t>
      </w:r>
      <w:r>
        <w:rPr>
          <w:rFonts w:hint="default" w:ascii="Times New Roman" w:hAnsi="Times New Roman" w:eastAsia="宋体" w:cs="Times New Roman"/>
          <w:lang w:val="en-US" w:eastAsia="zh-CN"/>
        </w:rPr>
        <w:fldChar w:fldCharType="end"/>
      </w:r>
    </w:p>
    <w:p>
      <w:pPr>
        <w:ind w:firstLine="420" w:firstLineChars="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lang w:val="en-US" w:eastAsia="zh-CN"/>
        </w:rPr>
        <w:instrText xml:space="preserve"> HYPERLINK "https://www.tente.com/zh-cn/product/125-mm/linea/5947uap125p30-13-ral9002" </w:instrText>
      </w:r>
      <w:r>
        <w:rPr>
          <w:rFonts w:hint="default" w:ascii="Times New Roman" w:hAnsi="Times New Roman" w:eastAsia="宋体" w:cs="Times New Roman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lang w:val="en-US" w:eastAsia="zh-CN"/>
        </w:rPr>
        <w:t>5947UAP125P30-13 RAL9002</w:t>
      </w:r>
      <w:r>
        <w:rPr>
          <w:rFonts w:hint="default" w:ascii="Times New Roman" w:hAnsi="Times New Roman" w:eastAsia="宋体" w:cs="Times New Roman"/>
          <w:lang w:val="en-US" w:eastAsia="zh-CN"/>
        </w:rPr>
        <w:fldChar w:fldCharType="end"/>
      </w:r>
    </w:p>
    <w:p>
      <w:pPr>
        <w:ind w:firstLine="420" w:firstLineChars="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我们实际采购的是</w:t>
      </w:r>
      <w:r>
        <w:rPr>
          <w:rFonts w:hint="default" w:ascii="Times New Roman" w:hAnsi="Times New Roman" w:eastAsia="宋体" w:cs="Times New Roman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lang w:val="en-US" w:eastAsia="zh-CN"/>
        </w:rPr>
        <w:instrText xml:space="preserve"> HYPERLINK "https://www.tente.com/zh-cn/product/125-mm/linea/5947uap125p30-13-kick-pedal" </w:instrText>
      </w:r>
      <w:r>
        <w:rPr>
          <w:rFonts w:hint="default" w:ascii="Times New Roman" w:hAnsi="Times New Roman" w:eastAsia="宋体" w:cs="Times New Roman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lang w:val="en-US" w:eastAsia="zh-CN"/>
        </w:rPr>
        <w:t>5947UAP125P30-13 KICK PEDAL</w:t>
      </w:r>
      <w:r>
        <w:rPr>
          <w:rFonts w:hint="default" w:ascii="Times New Roman" w:hAnsi="Times New Roman" w:eastAsia="宋体" w:cs="Times New Roman"/>
          <w:lang w:val="en-US" w:eastAsia="zh-CN"/>
        </w:rPr>
        <w:fldChar w:fldCharType="end"/>
      </w:r>
      <w:r>
        <w:rPr>
          <w:rFonts w:hint="default" w:ascii="Times New Roman" w:hAnsi="Times New Roman" w:eastAsia="宋体" w:cs="Times New Roman"/>
          <w:lang w:val="en-US" w:eastAsia="zh-CN"/>
        </w:rPr>
        <w:t>（载重130kg）款，如下图：</w:t>
      </w:r>
    </w:p>
    <w:p>
      <w:pPr>
        <w:jc w:val="center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</w:rPr>
        <w:drawing>
          <wp:inline distT="0" distB="0" distL="114300" distR="114300">
            <wp:extent cx="3522345" cy="1581150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2234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  </w:t>
      </w:r>
    </w:p>
    <w:p>
      <w:pPr>
        <w:jc w:val="center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</w:rPr>
        <w:drawing>
          <wp:inline distT="0" distB="0" distL="114300" distR="114300">
            <wp:extent cx="1536700" cy="1346835"/>
            <wp:effectExtent l="0" t="0" r="635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134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脚轮详细参数如下表（来自TENTE官网）：</w:t>
      </w:r>
    </w:p>
    <w:p>
      <w:pPr>
        <w:jc w:val="center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</w:t>
      </w:r>
      <w:r>
        <w:rPr>
          <w:rFonts w:hint="default" w:ascii="Times New Roman" w:hAnsi="Times New Roman" w:eastAsia="宋体" w:cs="Times New Roman"/>
        </w:rPr>
        <w:drawing>
          <wp:inline distT="0" distB="0" distL="114300" distR="114300">
            <wp:extent cx="4216400" cy="3776980"/>
            <wp:effectExtent l="0" t="0" r="12700" b="1397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其中动载重量是130kg，静载为动载的两倍，即260kg。</w:t>
      </w:r>
    </w:p>
    <w:p>
      <w:pPr>
        <w:pStyle w:val="2"/>
        <w:bidi w:val="0"/>
        <w:rPr>
          <w:rFonts w:hint="default" w:ascii="Times New Roman" w:hAnsi="Times New Roman" w:eastAsia="宋体" w:cs="Times New Roman"/>
          <w:lang w:val="en-US" w:eastAsia="zh-CN"/>
        </w:rPr>
      </w:pPr>
      <w:bookmarkStart w:id="3" w:name="_Toc13938"/>
      <w:r>
        <w:rPr>
          <w:rFonts w:hint="default" w:ascii="Times New Roman" w:hAnsi="Times New Roman" w:eastAsia="宋体" w:cs="Times New Roman"/>
          <w:lang w:val="en-US" w:eastAsia="zh-CN"/>
        </w:rPr>
        <w:t>脚轮选型总结</w:t>
      </w:r>
      <w:bookmarkEnd w:id="3"/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按厂家工程师的选型建议，脚轮的承载能力大于单个轮子的最大承载重量，即可满足要求。因此目前的选型，总体没有问题，轮子的可承载动载荷为130kg，安全系数：130 / 94.3 = 1.5，有足够的安全余量，满足要求。</w:t>
      </w:r>
    </w:p>
    <w:p>
      <w:pPr>
        <w:spacing w:before="156" w:after="156"/>
        <w:ind w:firstLine="420" w:firstLineChars="200"/>
        <w:rPr>
          <w:rFonts w:hint="eastAsia"/>
        </w:rPr>
      </w:pPr>
    </w:p>
    <w:p/>
    <w:sectPr>
      <w:headerReference r:id="rId19" w:type="first"/>
      <w:footerReference r:id="rId20" w:type="default"/>
      <w:headerReference r:id="rId18" w:type="even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</w:p>
  <w:p>
    <w:pPr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0"/>
                            <w:spacing w:before="120" w:after="12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R89qo3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NJWO7QAAAABQEAAA8AAAAAAAAAAQAgAAAAIgAAAGRycy9kb3ducmV2LnhtbFBL&#10;AQIUABQAAAAIAIdO4kAUfPaqNwIAAG8EAAAOAAAAAAAAAAEAIAAAAB8BAABkcnMvZTJvRG9jLnht&#10;bFBLBQYAAAAABgAGAFkBAADI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0"/>
                      <w:spacing w:before="120" w:after="12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</w:p>
  <w:p>
    <w:pPr>
      <w:spacing w:before="120" w:after="12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</w:p>
  <w:p>
    <w:pPr>
      <w:spacing w:before="120" w:after="12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  <w: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0"/>
                            <w:spacing w:before="120" w:after="12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438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s0lY7tAAAAAFAQAADwAAAAAAAAABACAAAAAiAAAAZHJzL2Rvd25yZXYueG1s&#10;UEsBAhQAFAAAAAgAh07iQDkX1r85AgAAcQQAAA4AAAAAAAAAAQAgAAAAHwEAAGRycy9lMm9Eb2Mu&#10;eG1sUEsFBgAAAAAGAAYAWQEAAMo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0"/>
                      <w:spacing w:before="120" w:after="12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  <w:ind w:firstLine="420"/>
      </w:pPr>
      <w:r>
        <w:separator/>
      </w:r>
    </w:p>
  </w:footnote>
  <w:footnote w:type="continuationSeparator" w:id="1">
    <w:p>
      <w:pPr>
        <w:spacing w:before="0" w:after="0" w:line="36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1"/>
      </w:pBdr>
      <w:spacing w:before="120" w:after="120"/>
      <w:jc w:val="both"/>
    </w:pPr>
    <w:r>
      <w:pict>
        <v:shape id="PowerPlusWaterMarkObject31080220" o:spid="_x0000_s2055" o:spt="136" type="#_x0000_t136" style="position:absolute;left:0pt;height:195.15pt;width:390.35pt;mso-position-horizontal:center;mso-position-horizontal-relative:margin;mso-position-vertical:center;mso-position-vertical-relative:margin;rotation:20643840f;z-index:-251649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7" o:spid="_x0000_s2062" o:spt="136" type="#_x0000_t136" style="position:absolute;left:0pt;height:195.15pt;width:390.35pt;mso-position-horizontal:center;mso-position-horizontal-relative:margin;mso-position-vertical:center;mso-position-vertical-relative:margin;rotation:20643840f;z-index:-25164390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19" o:spid="_x0000_s2054" o:spt="136" type="#_x0000_t136" style="position:absolute;left:0pt;height:195.15pt;width:390.35pt;mso-position-horizontal:center;mso-position-horizontal-relative:margin;mso-position-vertical:center;mso-position-vertical-relative:margin;rotation:20643840f;z-index:-25165004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1"/>
      </w:pBdr>
      <w:spacing w:before="120" w:after="120"/>
    </w:pPr>
    <w:r>
      <w:pict>
        <v:shape id="PowerPlusWaterMarkObject31080218" o:spid="_x0000_s2053" o:spt="136" type="#_x0000_t136" style="position:absolute;left:0pt;height:195.15pt;width:390.35pt;mso-position-horizontal:center;mso-position-horizontal-relative:margin;mso-position-vertical:center;mso-position-vertical-relative:margin;rotation:20643840f;z-index:-25165107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  <w:spacing w:before="120" w:after="120"/>
      <w:ind w:left="0" w:leftChars="0" w:firstLine="0" w:firstLineChars="0"/>
      <w:jc w:val="both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2" o:spid="_x0000_s2057" o:spt="136" type="#_x0000_t136" style="position:absolute;left:0pt;height:195.15pt;width:390.35pt;mso-position-horizontal:center;mso-position-horizontal-relative:margin;mso-position-vertical:center;mso-position-vertical-relative:margin;rotation:20643840f;z-index:-25164697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1" o:spid="_x0000_s2056" o:spt="136" type="#_x0000_t136" style="position:absolute;left:0pt;height:195.15pt;width:390.35pt;mso-position-horizontal:center;mso-position-horizontal-relative:margin;mso-position-vertical:center;mso-position-vertical-relative:margin;rotation:20643840f;z-index:-25164800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5" o:spid="_x0000_s2060" o:spt="136" type="#_x0000_t136" style="position:absolute;left:0pt;height:195.15pt;width:390.35pt;mso-position-horizontal:center;mso-position-horizontal-relative:margin;mso-position-vertical:center;mso-position-vertical-relative:margin;rotation:20643840f;z-index:-25164492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4" o:spid="_x0000_s2059" o:spt="136" type="#_x0000_t136" style="position:absolute;left:0pt;height:195.15pt;width:390.35pt;mso-position-horizontal:center;mso-position-horizontal-relative:margin;mso-position-vertical:center;mso-position-vertical-relative:margin;rotation:20643840f;z-index:-25164595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8" o:spid="_x0000_s2063" o:spt="136" type="#_x0000_t136" style="position:absolute;left:0pt;height:195.15pt;width:390.35pt;mso-position-horizontal:center;mso-position-horizontal-relative:margin;mso-position-vertical:center;mso-position-vertical-relative:margin;rotation:20643840f;z-index:-25164288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4E651C"/>
    <w:multiLevelType w:val="singleLevel"/>
    <w:tmpl w:val="BB4E651C"/>
    <w:lvl w:ilvl="0" w:tentative="0">
      <w:start w:val="1"/>
      <w:numFmt w:val="decimal"/>
      <w:suff w:val="nothing"/>
      <w:lvlText w:val="%1）"/>
      <w:lvlJc w:val="left"/>
      <w:pPr>
        <w:ind w:left="420"/>
      </w:pPr>
    </w:lvl>
  </w:abstractNum>
  <w:abstractNum w:abstractNumId="1">
    <w:nsid w:val="CC67A1FC"/>
    <w:multiLevelType w:val="multilevel"/>
    <w:tmpl w:val="CC67A1F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xYzliYTBkZTVjMzFlOTE2YTIxMjJmZTk2Zjk5OTIifQ=="/>
  </w:docVars>
  <w:rsids>
    <w:rsidRoot w:val="002E009F"/>
    <w:rsid w:val="00002F44"/>
    <w:rsid w:val="00006423"/>
    <w:rsid w:val="00007608"/>
    <w:rsid w:val="0001190C"/>
    <w:rsid w:val="000279F0"/>
    <w:rsid w:val="00034077"/>
    <w:rsid w:val="00035E92"/>
    <w:rsid w:val="00040202"/>
    <w:rsid w:val="0004251E"/>
    <w:rsid w:val="00045AE6"/>
    <w:rsid w:val="00061053"/>
    <w:rsid w:val="00061F2E"/>
    <w:rsid w:val="00062C83"/>
    <w:rsid w:val="00063E1B"/>
    <w:rsid w:val="00064132"/>
    <w:rsid w:val="00065205"/>
    <w:rsid w:val="00084FF3"/>
    <w:rsid w:val="000918F8"/>
    <w:rsid w:val="000A0E8C"/>
    <w:rsid w:val="000A3345"/>
    <w:rsid w:val="000A498A"/>
    <w:rsid w:val="000A73A0"/>
    <w:rsid w:val="000B5DD3"/>
    <w:rsid w:val="000C71D4"/>
    <w:rsid w:val="000D42C5"/>
    <w:rsid w:val="000E4CA3"/>
    <w:rsid w:val="000F516F"/>
    <w:rsid w:val="00103300"/>
    <w:rsid w:val="00104217"/>
    <w:rsid w:val="00106393"/>
    <w:rsid w:val="0011138D"/>
    <w:rsid w:val="00111416"/>
    <w:rsid w:val="00120C02"/>
    <w:rsid w:val="00122519"/>
    <w:rsid w:val="00125985"/>
    <w:rsid w:val="00127CDB"/>
    <w:rsid w:val="001357CD"/>
    <w:rsid w:val="001368A2"/>
    <w:rsid w:val="001427FC"/>
    <w:rsid w:val="00145AEE"/>
    <w:rsid w:val="00147D17"/>
    <w:rsid w:val="00147E45"/>
    <w:rsid w:val="001505F5"/>
    <w:rsid w:val="00162848"/>
    <w:rsid w:val="001659A2"/>
    <w:rsid w:val="001740EA"/>
    <w:rsid w:val="00175AE3"/>
    <w:rsid w:val="00175CFE"/>
    <w:rsid w:val="001800DF"/>
    <w:rsid w:val="00180C01"/>
    <w:rsid w:val="00180EAC"/>
    <w:rsid w:val="00182B05"/>
    <w:rsid w:val="00183A4C"/>
    <w:rsid w:val="00191614"/>
    <w:rsid w:val="00191FCF"/>
    <w:rsid w:val="001B1F96"/>
    <w:rsid w:val="001B2203"/>
    <w:rsid w:val="001B3533"/>
    <w:rsid w:val="001B3E31"/>
    <w:rsid w:val="001B6EC1"/>
    <w:rsid w:val="001B7668"/>
    <w:rsid w:val="001D37B5"/>
    <w:rsid w:val="001D7F78"/>
    <w:rsid w:val="001E3AC7"/>
    <w:rsid w:val="001E54DA"/>
    <w:rsid w:val="001E5896"/>
    <w:rsid w:val="001E69EC"/>
    <w:rsid w:val="001F52B8"/>
    <w:rsid w:val="001F5530"/>
    <w:rsid w:val="001F6EA6"/>
    <w:rsid w:val="00203626"/>
    <w:rsid w:val="00215561"/>
    <w:rsid w:val="00221023"/>
    <w:rsid w:val="002221A5"/>
    <w:rsid w:val="00223FC6"/>
    <w:rsid w:val="00226A0D"/>
    <w:rsid w:val="00227552"/>
    <w:rsid w:val="00233B04"/>
    <w:rsid w:val="0025377F"/>
    <w:rsid w:val="00257424"/>
    <w:rsid w:val="00263AD4"/>
    <w:rsid w:val="00272830"/>
    <w:rsid w:val="00273172"/>
    <w:rsid w:val="00273A0A"/>
    <w:rsid w:val="00276284"/>
    <w:rsid w:val="00282533"/>
    <w:rsid w:val="0028569F"/>
    <w:rsid w:val="00292F60"/>
    <w:rsid w:val="002A3141"/>
    <w:rsid w:val="002A42C2"/>
    <w:rsid w:val="002A7A49"/>
    <w:rsid w:val="002B16BE"/>
    <w:rsid w:val="002B1720"/>
    <w:rsid w:val="002B4A59"/>
    <w:rsid w:val="002C13CC"/>
    <w:rsid w:val="002C3726"/>
    <w:rsid w:val="002D39FD"/>
    <w:rsid w:val="002D4A21"/>
    <w:rsid w:val="002D5D95"/>
    <w:rsid w:val="002D6FB2"/>
    <w:rsid w:val="002E009F"/>
    <w:rsid w:val="002E6305"/>
    <w:rsid w:val="002E7B30"/>
    <w:rsid w:val="002F01CD"/>
    <w:rsid w:val="002F7EC0"/>
    <w:rsid w:val="00305397"/>
    <w:rsid w:val="003062C9"/>
    <w:rsid w:val="00310683"/>
    <w:rsid w:val="00317F87"/>
    <w:rsid w:val="00320082"/>
    <w:rsid w:val="0032125D"/>
    <w:rsid w:val="00323B1C"/>
    <w:rsid w:val="003245F4"/>
    <w:rsid w:val="003279BB"/>
    <w:rsid w:val="00335714"/>
    <w:rsid w:val="003512F0"/>
    <w:rsid w:val="00356088"/>
    <w:rsid w:val="0035650C"/>
    <w:rsid w:val="0035754E"/>
    <w:rsid w:val="00357CD9"/>
    <w:rsid w:val="0037209F"/>
    <w:rsid w:val="00373BE1"/>
    <w:rsid w:val="00380AF3"/>
    <w:rsid w:val="00381B5B"/>
    <w:rsid w:val="0038669E"/>
    <w:rsid w:val="003904BC"/>
    <w:rsid w:val="003920F2"/>
    <w:rsid w:val="003A329B"/>
    <w:rsid w:val="003B6A9C"/>
    <w:rsid w:val="003C764E"/>
    <w:rsid w:val="003E145F"/>
    <w:rsid w:val="003E244E"/>
    <w:rsid w:val="003E6D5C"/>
    <w:rsid w:val="003F22F8"/>
    <w:rsid w:val="00406CDB"/>
    <w:rsid w:val="004147CC"/>
    <w:rsid w:val="004149C9"/>
    <w:rsid w:val="00420857"/>
    <w:rsid w:val="004244D8"/>
    <w:rsid w:val="00427C06"/>
    <w:rsid w:val="00432A6C"/>
    <w:rsid w:val="00433BEB"/>
    <w:rsid w:val="00435E60"/>
    <w:rsid w:val="00437111"/>
    <w:rsid w:val="00441725"/>
    <w:rsid w:val="00442834"/>
    <w:rsid w:val="004444F7"/>
    <w:rsid w:val="004461BA"/>
    <w:rsid w:val="004548F0"/>
    <w:rsid w:val="004567B4"/>
    <w:rsid w:val="0045709E"/>
    <w:rsid w:val="00470452"/>
    <w:rsid w:val="004718D3"/>
    <w:rsid w:val="004759BF"/>
    <w:rsid w:val="004807B0"/>
    <w:rsid w:val="0048517B"/>
    <w:rsid w:val="00486C2B"/>
    <w:rsid w:val="00494141"/>
    <w:rsid w:val="00494EAD"/>
    <w:rsid w:val="00496BFC"/>
    <w:rsid w:val="004A04D8"/>
    <w:rsid w:val="004A7C21"/>
    <w:rsid w:val="004C45A1"/>
    <w:rsid w:val="004D2EE8"/>
    <w:rsid w:val="004D69F7"/>
    <w:rsid w:val="004E22D2"/>
    <w:rsid w:val="004E7C07"/>
    <w:rsid w:val="004F0BAD"/>
    <w:rsid w:val="004F1684"/>
    <w:rsid w:val="004F186B"/>
    <w:rsid w:val="004F250A"/>
    <w:rsid w:val="004F5BBF"/>
    <w:rsid w:val="004F7109"/>
    <w:rsid w:val="005025E6"/>
    <w:rsid w:val="00503F6D"/>
    <w:rsid w:val="005244F0"/>
    <w:rsid w:val="0052723C"/>
    <w:rsid w:val="005337D3"/>
    <w:rsid w:val="00535DFA"/>
    <w:rsid w:val="0054345F"/>
    <w:rsid w:val="005454B9"/>
    <w:rsid w:val="0055731C"/>
    <w:rsid w:val="00563867"/>
    <w:rsid w:val="00564E45"/>
    <w:rsid w:val="005656D5"/>
    <w:rsid w:val="005746BB"/>
    <w:rsid w:val="0057634E"/>
    <w:rsid w:val="00584528"/>
    <w:rsid w:val="00585EA4"/>
    <w:rsid w:val="0059472F"/>
    <w:rsid w:val="005A7CD9"/>
    <w:rsid w:val="005B011E"/>
    <w:rsid w:val="005B3C90"/>
    <w:rsid w:val="005C0D8A"/>
    <w:rsid w:val="005C26F0"/>
    <w:rsid w:val="005E0BBE"/>
    <w:rsid w:val="005E1C38"/>
    <w:rsid w:val="005E38E5"/>
    <w:rsid w:val="005E7F91"/>
    <w:rsid w:val="005F239D"/>
    <w:rsid w:val="005F3C4D"/>
    <w:rsid w:val="005F6052"/>
    <w:rsid w:val="005F7C71"/>
    <w:rsid w:val="00613F6A"/>
    <w:rsid w:val="00615F76"/>
    <w:rsid w:val="00615FFD"/>
    <w:rsid w:val="0062358D"/>
    <w:rsid w:val="00630EE2"/>
    <w:rsid w:val="006366F7"/>
    <w:rsid w:val="00640EC6"/>
    <w:rsid w:val="00643CDF"/>
    <w:rsid w:val="00645416"/>
    <w:rsid w:val="00646134"/>
    <w:rsid w:val="00646244"/>
    <w:rsid w:val="006526E0"/>
    <w:rsid w:val="0065321D"/>
    <w:rsid w:val="00654FBB"/>
    <w:rsid w:val="00657C2C"/>
    <w:rsid w:val="006605D6"/>
    <w:rsid w:val="00660D6B"/>
    <w:rsid w:val="00664B82"/>
    <w:rsid w:val="0067042E"/>
    <w:rsid w:val="00672112"/>
    <w:rsid w:val="0067416C"/>
    <w:rsid w:val="00676AB2"/>
    <w:rsid w:val="006808B9"/>
    <w:rsid w:val="00681E43"/>
    <w:rsid w:val="0068374A"/>
    <w:rsid w:val="00690336"/>
    <w:rsid w:val="00695BD9"/>
    <w:rsid w:val="00695C7E"/>
    <w:rsid w:val="006A63F0"/>
    <w:rsid w:val="006B3003"/>
    <w:rsid w:val="006C0644"/>
    <w:rsid w:val="006D0B8A"/>
    <w:rsid w:val="006E4A35"/>
    <w:rsid w:val="006F0023"/>
    <w:rsid w:val="006F4B7A"/>
    <w:rsid w:val="006F4F4A"/>
    <w:rsid w:val="007109E9"/>
    <w:rsid w:val="007123A2"/>
    <w:rsid w:val="007130C4"/>
    <w:rsid w:val="00714960"/>
    <w:rsid w:val="00722465"/>
    <w:rsid w:val="00722984"/>
    <w:rsid w:val="00727E67"/>
    <w:rsid w:val="0073363D"/>
    <w:rsid w:val="007356F9"/>
    <w:rsid w:val="00735901"/>
    <w:rsid w:val="00735E79"/>
    <w:rsid w:val="007431C9"/>
    <w:rsid w:val="00751946"/>
    <w:rsid w:val="00755F36"/>
    <w:rsid w:val="00763408"/>
    <w:rsid w:val="0076767B"/>
    <w:rsid w:val="0077378A"/>
    <w:rsid w:val="00790019"/>
    <w:rsid w:val="00794877"/>
    <w:rsid w:val="00794D76"/>
    <w:rsid w:val="007A29F5"/>
    <w:rsid w:val="007A4AB6"/>
    <w:rsid w:val="007A6635"/>
    <w:rsid w:val="007A6EDB"/>
    <w:rsid w:val="007B1E59"/>
    <w:rsid w:val="007B75CE"/>
    <w:rsid w:val="007C1A33"/>
    <w:rsid w:val="007C1A50"/>
    <w:rsid w:val="007C7E6B"/>
    <w:rsid w:val="007D6064"/>
    <w:rsid w:val="007E35BE"/>
    <w:rsid w:val="007E6005"/>
    <w:rsid w:val="007E7CEC"/>
    <w:rsid w:val="007F6967"/>
    <w:rsid w:val="00805BF8"/>
    <w:rsid w:val="00811F03"/>
    <w:rsid w:val="00814973"/>
    <w:rsid w:val="00826BCE"/>
    <w:rsid w:val="00835388"/>
    <w:rsid w:val="008358A7"/>
    <w:rsid w:val="0083638E"/>
    <w:rsid w:val="00841709"/>
    <w:rsid w:val="0084504D"/>
    <w:rsid w:val="00846817"/>
    <w:rsid w:val="00855A75"/>
    <w:rsid w:val="00856688"/>
    <w:rsid w:val="008602DC"/>
    <w:rsid w:val="00860C0C"/>
    <w:rsid w:val="00861C05"/>
    <w:rsid w:val="00864F30"/>
    <w:rsid w:val="00867BED"/>
    <w:rsid w:val="00870ED6"/>
    <w:rsid w:val="00873516"/>
    <w:rsid w:val="008772DB"/>
    <w:rsid w:val="00887CD4"/>
    <w:rsid w:val="00896038"/>
    <w:rsid w:val="00896A3A"/>
    <w:rsid w:val="008A1CB2"/>
    <w:rsid w:val="008A2873"/>
    <w:rsid w:val="008A354E"/>
    <w:rsid w:val="008B0E0D"/>
    <w:rsid w:val="008B6AD2"/>
    <w:rsid w:val="008C18B4"/>
    <w:rsid w:val="008D5A4A"/>
    <w:rsid w:val="00900675"/>
    <w:rsid w:val="00901624"/>
    <w:rsid w:val="00913023"/>
    <w:rsid w:val="009169EC"/>
    <w:rsid w:val="00931E10"/>
    <w:rsid w:val="0093520A"/>
    <w:rsid w:val="009466DF"/>
    <w:rsid w:val="00950226"/>
    <w:rsid w:val="0095307F"/>
    <w:rsid w:val="00954189"/>
    <w:rsid w:val="00954268"/>
    <w:rsid w:val="009611FA"/>
    <w:rsid w:val="0096403F"/>
    <w:rsid w:val="009656D2"/>
    <w:rsid w:val="00985573"/>
    <w:rsid w:val="009A18B0"/>
    <w:rsid w:val="009A53BC"/>
    <w:rsid w:val="009B127F"/>
    <w:rsid w:val="009B12C1"/>
    <w:rsid w:val="009C22DC"/>
    <w:rsid w:val="009C2874"/>
    <w:rsid w:val="009C40DE"/>
    <w:rsid w:val="009D0F26"/>
    <w:rsid w:val="009D0F99"/>
    <w:rsid w:val="009D127E"/>
    <w:rsid w:val="009D326F"/>
    <w:rsid w:val="009D58B1"/>
    <w:rsid w:val="009E5F55"/>
    <w:rsid w:val="009F0D86"/>
    <w:rsid w:val="009F44AC"/>
    <w:rsid w:val="009F7056"/>
    <w:rsid w:val="00A0108E"/>
    <w:rsid w:val="00A01C1F"/>
    <w:rsid w:val="00A02660"/>
    <w:rsid w:val="00A214A8"/>
    <w:rsid w:val="00A214D1"/>
    <w:rsid w:val="00A24C1B"/>
    <w:rsid w:val="00A27DF4"/>
    <w:rsid w:val="00A36366"/>
    <w:rsid w:val="00A53959"/>
    <w:rsid w:val="00A54AE2"/>
    <w:rsid w:val="00A57796"/>
    <w:rsid w:val="00A61834"/>
    <w:rsid w:val="00A627B0"/>
    <w:rsid w:val="00A630FC"/>
    <w:rsid w:val="00A703BB"/>
    <w:rsid w:val="00A84278"/>
    <w:rsid w:val="00A9201E"/>
    <w:rsid w:val="00AA17C8"/>
    <w:rsid w:val="00AB15AC"/>
    <w:rsid w:val="00AB333F"/>
    <w:rsid w:val="00AB3EC2"/>
    <w:rsid w:val="00AC7CA0"/>
    <w:rsid w:val="00AD2156"/>
    <w:rsid w:val="00AD52FA"/>
    <w:rsid w:val="00AD5D33"/>
    <w:rsid w:val="00AE5524"/>
    <w:rsid w:val="00AE5FAC"/>
    <w:rsid w:val="00AE67AC"/>
    <w:rsid w:val="00B168AA"/>
    <w:rsid w:val="00B17208"/>
    <w:rsid w:val="00B36C80"/>
    <w:rsid w:val="00B3748E"/>
    <w:rsid w:val="00B44550"/>
    <w:rsid w:val="00B7168F"/>
    <w:rsid w:val="00B74D3B"/>
    <w:rsid w:val="00B77958"/>
    <w:rsid w:val="00B90ADB"/>
    <w:rsid w:val="00B945B7"/>
    <w:rsid w:val="00BA1286"/>
    <w:rsid w:val="00BA3CF6"/>
    <w:rsid w:val="00BA5F40"/>
    <w:rsid w:val="00BB7901"/>
    <w:rsid w:val="00BC073A"/>
    <w:rsid w:val="00BC3227"/>
    <w:rsid w:val="00BC38B6"/>
    <w:rsid w:val="00BC6D44"/>
    <w:rsid w:val="00BD3504"/>
    <w:rsid w:val="00BE6545"/>
    <w:rsid w:val="00BE66F1"/>
    <w:rsid w:val="00BE69E0"/>
    <w:rsid w:val="00BF7D34"/>
    <w:rsid w:val="00C13350"/>
    <w:rsid w:val="00C2379F"/>
    <w:rsid w:val="00C331F7"/>
    <w:rsid w:val="00C37813"/>
    <w:rsid w:val="00C42DCF"/>
    <w:rsid w:val="00C476F1"/>
    <w:rsid w:val="00C52233"/>
    <w:rsid w:val="00C55B66"/>
    <w:rsid w:val="00C71C15"/>
    <w:rsid w:val="00C72729"/>
    <w:rsid w:val="00C80F35"/>
    <w:rsid w:val="00CA2714"/>
    <w:rsid w:val="00CA3779"/>
    <w:rsid w:val="00CA7795"/>
    <w:rsid w:val="00CA7B61"/>
    <w:rsid w:val="00CB0901"/>
    <w:rsid w:val="00CB248D"/>
    <w:rsid w:val="00CB2A3A"/>
    <w:rsid w:val="00CB52A7"/>
    <w:rsid w:val="00CB62B7"/>
    <w:rsid w:val="00CC2527"/>
    <w:rsid w:val="00CC5313"/>
    <w:rsid w:val="00CD7381"/>
    <w:rsid w:val="00CE2BD0"/>
    <w:rsid w:val="00CE318E"/>
    <w:rsid w:val="00CE54E4"/>
    <w:rsid w:val="00D03D9B"/>
    <w:rsid w:val="00D06351"/>
    <w:rsid w:val="00D10BA3"/>
    <w:rsid w:val="00D10BD9"/>
    <w:rsid w:val="00D15867"/>
    <w:rsid w:val="00D22E58"/>
    <w:rsid w:val="00D30691"/>
    <w:rsid w:val="00D32EB6"/>
    <w:rsid w:val="00D543A9"/>
    <w:rsid w:val="00D55EF3"/>
    <w:rsid w:val="00D70800"/>
    <w:rsid w:val="00D75484"/>
    <w:rsid w:val="00D907CC"/>
    <w:rsid w:val="00D911AB"/>
    <w:rsid w:val="00D92986"/>
    <w:rsid w:val="00DB34E0"/>
    <w:rsid w:val="00DB35AC"/>
    <w:rsid w:val="00DB7B14"/>
    <w:rsid w:val="00DB7DFA"/>
    <w:rsid w:val="00DC6422"/>
    <w:rsid w:val="00DC78B6"/>
    <w:rsid w:val="00DD2E5D"/>
    <w:rsid w:val="00DD5733"/>
    <w:rsid w:val="00DD6714"/>
    <w:rsid w:val="00DE0ABF"/>
    <w:rsid w:val="00E05A02"/>
    <w:rsid w:val="00E1055A"/>
    <w:rsid w:val="00E13270"/>
    <w:rsid w:val="00E20D3B"/>
    <w:rsid w:val="00E22217"/>
    <w:rsid w:val="00E2474F"/>
    <w:rsid w:val="00E27389"/>
    <w:rsid w:val="00E35B18"/>
    <w:rsid w:val="00E55C6B"/>
    <w:rsid w:val="00E66C50"/>
    <w:rsid w:val="00E71D50"/>
    <w:rsid w:val="00E74848"/>
    <w:rsid w:val="00E76182"/>
    <w:rsid w:val="00E85F88"/>
    <w:rsid w:val="00E878AF"/>
    <w:rsid w:val="00E91321"/>
    <w:rsid w:val="00EA5D0B"/>
    <w:rsid w:val="00EB2865"/>
    <w:rsid w:val="00EC11C6"/>
    <w:rsid w:val="00ED1087"/>
    <w:rsid w:val="00ED6095"/>
    <w:rsid w:val="00ED616E"/>
    <w:rsid w:val="00EE1F05"/>
    <w:rsid w:val="00EE4945"/>
    <w:rsid w:val="00EE5D2A"/>
    <w:rsid w:val="00EF0275"/>
    <w:rsid w:val="00EF148A"/>
    <w:rsid w:val="00F039CA"/>
    <w:rsid w:val="00F06927"/>
    <w:rsid w:val="00F11A8F"/>
    <w:rsid w:val="00F1278D"/>
    <w:rsid w:val="00F1469E"/>
    <w:rsid w:val="00F167F5"/>
    <w:rsid w:val="00F179D9"/>
    <w:rsid w:val="00F27F4D"/>
    <w:rsid w:val="00F34F73"/>
    <w:rsid w:val="00F459F2"/>
    <w:rsid w:val="00F5032C"/>
    <w:rsid w:val="00F50716"/>
    <w:rsid w:val="00F605B4"/>
    <w:rsid w:val="00F744C8"/>
    <w:rsid w:val="00F82150"/>
    <w:rsid w:val="00F85375"/>
    <w:rsid w:val="00F8796D"/>
    <w:rsid w:val="00F9121F"/>
    <w:rsid w:val="00FA1BF0"/>
    <w:rsid w:val="00FA35B2"/>
    <w:rsid w:val="00FB6F7E"/>
    <w:rsid w:val="00FC0583"/>
    <w:rsid w:val="00FC2AB3"/>
    <w:rsid w:val="00FC5F52"/>
    <w:rsid w:val="00FC739D"/>
    <w:rsid w:val="00FD0091"/>
    <w:rsid w:val="00FD5489"/>
    <w:rsid w:val="00FE7AFB"/>
    <w:rsid w:val="00FF10E2"/>
    <w:rsid w:val="00FF61AD"/>
    <w:rsid w:val="01C826BD"/>
    <w:rsid w:val="03DC63F8"/>
    <w:rsid w:val="06856B77"/>
    <w:rsid w:val="0ADC5ED7"/>
    <w:rsid w:val="0B4631C2"/>
    <w:rsid w:val="149B723A"/>
    <w:rsid w:val="16444FD4"/>
    <w:rsid w:val="19CE2367"/>
    <w:rsid w:val="1EFA772E"/>
    <w:rsid w:val="25B30F55"/>
    <w:rsid w:val="2FD15513"/>
    <w:rsid w:val="32E4633A"/>
    <w:rsid w:val="36C213E2"/>
    <w:rsid w:val="377D77D6"/>
    <w:rsid w:val="387F4B11"/>
    <w:rsid w:val="45170D3A"/>
    <w:rsid w:val="4A3F10B1"/>
    <w:rsid w:val="4AD53E5C"/>
    <w:rsid w:val="4B6D6660"/>
    <w:rsid w:val="552D5FC7"/>
    <w:rsid w:val="66336C28"/>
    <w:rsid w:val="6636079B"/>
    <w:rsid w:val="677A0440"/>
    <w:rsid w:val="68262B67"/>
    <w:rsid w:val="68D061AD"/>
    <w:rsid w:val="7051533B"/>
    <w:rsid w:val="73423C2B"/>
    <w:rsid w:val="76E0667F"/>
    <w:rsid w:val="770911CB"/>
    <w:rsid w:val="7FC40B23"/>
    <w:rsid w:val="7FD4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before="50" w:beforeLines="50" w:after="50" w:afterLines="50" w:line="360" w:lineRule="auto"/>
      <w:ind w:firstLine="420" w:firstLineChars="200"/>
      <w:jc w:val="both"/>
    </w:pPr>
    <w:rPr>
      <w:rFonts w:ascii="Arial" w:hAnsi="Arial" w:eastAsia="宋体" w:cs="Arial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beforeLines="100" w:after="100" w:afterLines="100"/>
      <w:ind w:left="0" w:firstLine="0" w:firstLineChars="0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00" w:after="200"/>
      <w:ind w:left="0" w:firstLine="0" w:firstLineChars="0"/>
      <w:outlineLvl w:val="1"/>
    </w:pPr>
    <w:rPr>
      <w:b/>
      <w:bCs/>
      <w:sz w:val="24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360" w:lineRule="auto"/>
      <w:ind w:left="0" w:firstLine="0" w:firstLineChars="0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link w:val="35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beforeLines="0" w:afterLines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Lines="0" w:afterLines="0" w:line="317" w:lineRule="auto"/>
      <w:outlineLvl w:val="5"/>
    </w:pPr>
    <w:rPr>
      <w:rFonts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Lines="0" w:afterLines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Lines="0" w:afterLines="0" w:line="317" w:lineRule="auto"/>
      <w:outlineLvl w:val="7"/>
    </w:pPr>
    <w:rPr>
      <w:rFonts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Lines="0" w:afterLines="0" w:line="317" w:lineRule="auto"/>
      <w:outlineLvl w:val="8"/>
    </w:pPr>
    <w:rPr>
      <w:rFonts w:eastAsia="黑体"/>
    </w:rPr>
  </w:style>
  <w:style w:type="character" w:default="1" w:styleId="31">
    <w:name w:val="Default Paragraph Font"/>
    <w:semiHidden/>
    <w:unhideWhenUsed/>
    <w:qFormat/>
    <w:uiPriority w:val="1"/>
  </w:style>
  <w:style w:type="table" w:default="1" w:styleId="2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2520" w:leftChars="1200"/>
    </w:pPr>
  </w:style>
  <w:style w:type="paragraph" w:styleId="12">
    <w:name w:val="Document Map"/>
    <w:basedOn w:val="1"/>
    <w:link w:val="41"/>
    <w:semiHidden/>
    <w:unhideWhenUsed/>
    <w:qFormat/>
    <w:uiPriority w:val="99"/>
    <w:rPr>
      <w:rFonts w:ascii="宋体"/>
      <w:sz w:val="18"/>
      <w:szCs w:val="18"/>
    </w:rPr>
  </w:style>
  <w:style w:type="paragraph" w:styleId="13">
    <w:name w:val="annotation text"/>
    <w:basedOn w:val="1"/>
    <w:link w:val="38"/>
    <w:unhideWhenUsed/>
    <w:qFormat/>
    <w:uiPriority w:val="99"/>
    <w:rPr>
      <w:sz w:val="20"/>
      <w:szCs w:val="20"/>
    </w:rPr>
  </w:style>
  <w:style w:type="paragraph" w:styleId="14">
    <w:name w:val="Body Text"/>
    <w:basedOn w:val="1"/>
    <w:semiHidden/>
    <w:qFormat/>
    <w:uiPriority w:val="0"/>
    <w:rPr>
      <w:color w:val="FF0000"/>
    </w:rPr>
  </w:style>
  <w:style w:type="paragraph" w:styleId="15">
    <w:name w:val="Body Text Indent"/>
    <w:basedOn w:val="1"/>
    <w:semiHidden/>
    <w:qFormat/>
    <w:uiPriority w:val="0"/>
    <w:pPr>
      <w:ind w:left="781" w:leftChars="372" w:firstLine="420" w:firstLineChars="200"/>
    </w:pPr>
  </w:style>
  <w:style w:type="paragraph" w:styleId="16">
    <w:name w:val="toc 5"/>
    <w:basedOn w:val="1"/>
    <w:next w:val="1"/>
    <w:semiHidden/>
    <w:qFormat/>
    <w:uiPriority w:val="0"/>
    <w:pPr>
      <w:ind w:left="1680" w:leftChars="800"/>
    </w:pPr>
  </w:style>
  <w:style w:type="paragraph" w:styleId="17">
    <w:name w:val="toc 3"/>
    <w:basedOn w:val="1"/>
    <w:next w:val="1"/>
    <w:qFormat/>
    <w:uiPriority w:val="39"/>
    <w:pPr>
      <w:ind w:left="840" w:leftChars="400"/>
    </w:pPr>
  </w:style>
  <w:style w:type="paragraph" w:styleId="18">
    <w:name w:val="toc 8"/>
    <w:basedOn w:val="1"/>
    <w:next w:val="1"/>
    <w:semiHidden/>
    <w:qFormat/>
    <w:uiPriority w:val="0"/>
    <w:pPr>
      <w:ind w:left="2940" w:leftChars="1400"/>
    </w:pPr>
  </w:style>
  <w:style w:type="paragraph" w:styleId="19">
    <w:name w:val="Balloon Text"/>
    <w:basedOn w:val="1"/>
    <w:link w:val="40"/>
    <w:semiHidden/>
    <w:unhideWhenUsed/>
    <w:qFormat/>
    <w:uiPriority w:val="99"/>
    <w:rPr>
      <w:rFonts w:ascii="Microsoft YaHei UI" w:eastAsia="Microsoft YaHei UI"/>
      <w:sz w:val="18"/>
      <w:szCs w:val="18"/>
    </w:rPr>
  </w:style>
  <w:style w:type="paragraph" w:styleId="20">
    <w:name w:val="footer"/>
    <w:basedOn w:val="1"/>
    <w:semiHidden/>
    <w:qFormat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21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2">
    <w:name w:val="toc 1"/>
    <w:basedOn w:val="1"/>
    <w:next w:val="1"/>
    <w:qFormat/>
    <w:uiPriority w:val="39"/>
    <w:pPr>
      <w:spacing w:line="240" w:lineRule="auto"/>
    </w:pPr>
  </w:style>
  <w:style w:type="paragraph" w:styleId="23">
    <w:name w:val="toc 4"/>
    <w:basedOn w:val="1"/>
    <w:next w:val="1"/>
    <w:qFormat/>
    <w:uiPriority w:val="0"/>
    <w:pPr>
      <w:ind w:left="1260" w:leftChars="600"/>
    </w:pPr>
  </w:style>
  <w:style w:type="paragraph" w:styleId="24">
    <w:name w:val="toc 6"/>
    <w:basedOn w:val="1"/>
    <w:next w:val="1"/>
    <w:semiHidden/>
    <w:qFormat/>
    <w:uiPriority w:val="0"/>
    <w:pPr>
      <w:ind w:left="2100" w:leftChars="1000"/>
    </w:pPr>
  </w:style>
  <w:style w:type="paragraph" w:styleId="25">
    <w:name w:val="toc 2"/>
    <w:basedOn w:val="1"/>
    <w:next w:val="1"/>
    <w:qFormat/>
    <w:uiPriority w:val="39"/>
    <w:pPr>
      <w:spacing w:line="240" w:lineRule="auto"/>
      <w:ind w:left="420" w:leftChars="200"/>
    </w:pPr>
  </w:style>
  <w:style w:type="paragraph" w:styleId="26">
    <w:name w:val="toc 9"/>
    <w:basedOn w:val="1"/>
    <w:next w:val="1"/>
    <w:semiHidden/>
    <w:qFormat/>
    <w:uiPriority w:val="0"/>
    <w:pPr>
      <w:ind w:left="3360" w:leftChars="1600"/>
    </w:pPr>
  </w:style>
  <w:style w:type="paragraph" w:styleId="2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8">
    <w:name w:val="annotation subject"/>
    <w:basedOn w:val="13"/>
    <w:next w:val="13"/>
    <w:link w:val="39"/>
    <w:semiHidden/>
    <w:unhideWhenUsed/>
    <w:qFormat/>
    <w:uiPriority w:val="99"/>
    <w:rPr>
      <w:b/>
      <w:bCs/>
    </w:rPr>
  </w:style>
  <w:style w:type="table" w:styleId="30">
    <w:name w:val="Table Grid"/>
    <w:basedOn w:val="29"/>
    <w:qFormat/>
    <w:uiPriority w:val="39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2">
    <w:name w:val="Strong"/>
    <w:basedOn w:val="31"/>
    <w:qFormat/>
    <w:uiPriority w:val="22"/>
    <w:rPr>
      <w:b/>
      <w:bCs/>
    </w:rPr>
  </w:style>
  <w:style w:type="character" w:styleId="33">
    <w:name w:val="Hyperlink"/>
    <w:basedOn w:val="31"/>
    <w:qFormat/>
    <w:uiPriority w:val="99"/>
    <w:rPr>
      <w:color w:val="0000FF"/>
      <w:u w:val="single"/>
    </w:rPr>
  </w:style>
  <w:style w:type="character" w:styleId="34">
    <w:name w:val="annotation reference"/>
    <w:basedOn w:val="31"/>
    <w:semiHidden/>
    <w:unhideWhenUsed/>
    <w:qFormat/>
    <w:uiPriority w:val="99"/>
    <w:rPr>
      <w:sz w:val="16"/>
      <w:szCs w:val="16"/>
    </w:rPr>
  </w:style>
  <w:style w:type="character" w:customStyle="1" w:styleId="35">
    <w:name w:val="标题 4 Char"/>
    <w:basedOn w:val="31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8"/>
    </w:rPr>
  </w:style>
  <w:style w:type="paragraph" w:customStyle="1" w:styleId="36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styleId="37">
    <w:name w:val="List Paragraph"/>
    <w:basedOn w:val="1"/>
    <w:qFormat/>
    <w:uiPriority w:val="34"/>
    <w:pPr>
      <w:widowControl/>
      <w:spacing w:after="160" w:line="259" w:lineRule="auto"/>
      <w:ind w:left="720"/>
      <w:contextualSpacing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character" w:customStyle="1" w:styleId="38">
    <w:name w:val="批注文字 Char"/>
    <w:basedOn w:val="31"/>
    <w:link w:val="13"/>
    <w:qFormat/>
    <w:uiPriority w:val="99"/>
    <w:rPr>
      <w:kern w:val="2"/>
    </w:rPr>
  </w:style>
  <w:style w:type="character" w:customStyle="1" w:styleId="39">
    <w:name w:val="批注主题 Char"/>
    <w:basedOn w:val="38"/>
    <w:link w:val="28"/>
    <w:semiHidden/>
    <w:qFormat/>
    <w:uiPriority w:val="99"/>
    <w:rPr>
      <w:b/>
      <w:bCs/>
      <w:kern w:val="2"/>
    </w:rPr>
  </w:style>
  <w:style w:type="character" w:customStyle="1" w:styleId="40">
    <w:name w:val="批注框文本 Char"/>
    <w:basedOn w:val="31"/>
    <w:link w:val="19"/>
    <w:semiHidden/>
    <w:qFormat/>
    <w:uiPriority w:val="99"/>
    <w:rPr>
      <w:rFonts w:ascii="Microsoft YaHei UI" w:eastAsia="Microsoft YaHei UI"/>
      <w:kern w:val="2"/>
      <w:sz w:val="18"/>
      <w:szCs w:val="18"/>
    </w:rPr>
  </w:style>
  <w:style w:type="character" w:customStyle="1" w:styleId="41">
    <w:name w:val="文档结构图 Char"/>
    <w:basedOn w:val="31"/>
    <w:link w:val="12"/>
    <w:semiHidden/>
    <w:qFormat/>
    <w:uiPriority w:val="99"/>
    <w:rPr>
      <w:rFonts w:ascii="宋体" w:hAnsi="Arial" w:cs="Arial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8" Type="http://schemas.openxmlformats.org/officeDocument/2006/relationships/fontTable" Target="fontTable.xml"/><Relationship Id="rId27" Type="http://schemas.openxmlformats.org/officeDocument/2006/relationships/customXml" Target="../customXml/item2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3.png"/><Relationship Id="rId23" Type="http://schemas.openxmlformats.org/officeDocument/2006/relationships/image" Target="media/image2.png"/><Relationship Id="rId22" Type="http://schemas.openxmlformats.org/officeDocument/2006/relationships/image" Target="media/image1.png"/><Relationship Id="rId21" Type="http://schemas.openxmlformats.org/officeDocument/2006/relationships/theme" Target="theme/theme1.xml"/><Relationship Id="rId20" Type="http://schemas.openxmlformats.org/officeDocument/2006/relationships/footer" Target="footer6.xml"/><Relationship Id="rId2" Type="http://schemas.openxmlformats.org/officeDocument/2006/relationships/settings" Target="settings.xml"/><Relationship Id="rId19" Type="http://schemas.openxmlformats.org/officeDocument/2006/relationships/header" Target="header10.xml"/><Relationship Id="rId18" Type="http://schemas.openxmlformats.org/officeDocument/2006/relationships/header" Target="header9.xml"/><Relationship Id="rId17" Type="http://schemas.openxmlformats.org/officeDocument/2006/relationships/footer" Target="footer5.xml"/><Relationship Id="rId16" Type="http://schemas.openxmlformats.org/officeDocument/2006/relationships/header" Target="header8.xml"/><Relationship Id="rId15" Type="http://schemas.openxmlformats.org/officeDocument/2006/relationships/header" Target="header7.xml"/><Relationship Id="rId14" Type="http://schemas.openxmlformats.org/officeDocument/2006/relationships/footer" Target="footer4.xml"/><Relationship Id="rId13" Type="http://schemas.openxmlformats.org/officeDocument/2006/relationships/header" Target="header6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4320;&#21457;&#36164;&#26009;\&#21442;&#32771;&#36164;&#26009;\&#20108;&#12289;&#39033;&#30446;&#24320;&#2145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55"/>
    <customShpInfo spid="_x0000_s2054"/>
    <customShpInfo spid="_x0000_s2053"/>
    <customShpInfo spid="_x0000_s1026" textRotate="1"/>
    <customShpInfo spid="_x0000_s2057"/>
    <customShpInfo spid="_x0000_s2056"/>
    <customShpInfo spid="_x0000_s2060"/>
    <customShpInfo spid="_x0000_s2059"/>
    <customShpInfo spid="_x0000_s2063"/>
    <customShpInfo spid="_x0000_s206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E45544-43EA-444A-BB28-6FFFECEA35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二、项目开发计划</Template>
  <Company>北京北大天正科技发展有限公司</Company>
  <Pages>5</Pages>
  <Words>326</Words>
  <Characters>467</Characters>
  <Lines>3</Lines>
  <Paragraphs>1</Paragraphs>
  <TotalTime>3</TotalTime>
  <ScaleCrop>false</ScaleCrop>
  <LinksUpToDate>false</LinksUpToDate>
  <CharactersWithSpaces>492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2019-06-17T05:14:00Z</dcterms:created>
  <dc:creator>pdc20</dc:creator>
  <cp:lastModifiedBy>wuhui</cp:lastModifiedBy>
  <cp:lastPrinted>2001-02-09T04:16:00Z</cp:lastPrinted>
  <dcterms:modified xsi:type="dcterms:W3CDTF">2022-12-01T11:19:17Z</dcterms:modified>
  <dc:title>二、项目开发计划</dc:title>
  <cp:revision>246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807344907B594F5E97C5B33CC6C588ED</vt:lpwstr>
  </property>
</Properties>
</file>