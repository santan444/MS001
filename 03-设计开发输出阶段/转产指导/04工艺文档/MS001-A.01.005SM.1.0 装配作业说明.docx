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43815</wp:posOffset>
                </wp:positionV>
                <wp:extent cx="2273300" cy="521970"/>
                <wp:effectExtent l="0" t="0" r="1270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MS001-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.01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005SM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75pt;margin-top:3.45pt;height:41.1pt;width:179pt;z-index:251660288;mso-width-relative:page;mso-height-relative:page;" fillcolor="#FFFFFF" filled="t" stroked="f" coordsize="21600,21600" o:gfxdata="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b8i&#10;1dMAAAAIAQAADwAAAAAAAAABACAAAAAiAAAAZHJzL2Rvd25yZXYueG1sUEsBAhQAFAAAAAgAh07i&#10;QP50pAZ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MS001-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.01</w:t>
                      </w:r>
                      <w:r>
                        <w:rPr>
                          <w:rFonts w:hint="eastAsia"/>
                          <w:color w:val="auto"/>
                        </w:rPr>
                        <w:t>.</w:t>
                      </w: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005SM</w:t>
                      </w:r>
                      <w:r>
                        <w:rPr>
                          <w:rFonts w:hint="eastAsia"/>
                          <w:color w:val="auto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179705</wp:posOffset>
                </wp:positionV>
                <wp:extent cx="4706620" cy="1852295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1852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规划模块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.55pt;margin-top:14.15pt;height:145.85pt;width:370.6pt;z-index:251659264;mso-width-relative:page;mso-height-relative:page;" filled="f" stroked="f" coordsize="21600,21600" o:gfxdata="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7fKbPZAAAACAEAAA8AAAAAAAAAAQAgAAAAIgAAAGRycy9kb3ducmV2LnhtbFBLAQIUABQA&#10;AAAIAIdO4kBGVhu4tgEAAFgDAAAOAAAAAAAAAAEAIAAAACgBAABkcnMvZTJvRG9jLnhtbFBLBQYA&#10;AAAABgAGAFkBAAB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规划模块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118110</wp:posOffset>
                </wp:positionV>
                <wp:extent cx="3714115" cy="7696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装配作业说明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6pt;margin-top:9.3pt;height:60.6pt;width:292.45pt;z-index:251663360;mso-width-relative:page;mso-height-relative:page;" filled="f" stroked="f" coordsize="21600,21600" o:gfxdata="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ICoRk2QAAAAkBAAAPAAAAAAAAAAEAIAAAACIAAABkcnMvZG93bnJldi54bWxQSwECFAAU&#10;AAAACACHTuJAPEuENrcBAABXAwAADgAAAAAAAAABACAAAAAoAQAAZHJzL2Uyb0RvYy54bWxQSwUG&#10;AAAAAAYABgBZAQAAU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装配作业说明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80.9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d9y+W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65pt;margin-top:282.1pt;height:34.4pt;width:175.05pt;z-index:251662336;mso-width-relative:page;mso-height-relative:page;" fillcolor="#FFFFFF" filled="t" stroked="f" coordsize="21600,21600" o:gfxdata="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41jjo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Arial"/>
          <w:kern w:val="2"/>
          <w:sz w:val="28"/>
          <w:szCs w:val="28"/>
          <w:lang w:val="en-US" w:eastAsia="zh-CN" w:bidi="ar-SA"/>
        </w:rPr>
        <w:id w:val="1474727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kern w:val="2"/>
          <w:sz w:val="24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8"/>
              <w:szCs w:val="28"/>
            </w:rPr>
          </w:pPr>
          <w:r>
            <w:rPr>
              <w:rFonts w:ascii="宋体" w:hAnsi="宋体" w:eastAsia="宋体"/>
              <w:sz w:val="28"/>
              <w:szCs w:val="28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_Toc11990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装配工序</w:t>
          </w:r>
          <w:r>
            <w:tab/>
          </w:r>
          <w:r>
            <w:fldChar w:fldCharType="begin"/>
          </w:r>
          <w:r>
            <w:instrText xml:space="preserve"> PAGEREF _Toc11990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_Toc25477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工作台装配</w:t>
          </w:r>
          <w:r>
            <w:tab/>
          </w:r>
          <w:r>
            <w:fldChar w:fldCharType="begin"/>
          </w:r>
          <w:r>
            <w:instrText xml:space="preserve"> PAGEREF _Toc25477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_Toc22739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台车框架装配</w:t>
          </w:r>
          <w:r>
            <w:tab/>
          </w:r>
          <w:r>
            <w:fldChar w:fldCharType="begin"/>
          </w:r>
          <w:r>
            <w:instrText xml:space="preserve"> PAGEREF _Toc22739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_Toc5958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整机装配</w:t>
          </w:r>
          <w:r>
            <w:tab/>
          </w:r>
          <w:r>
            <w:fldChar w:fldCharType="begin"/>
          </w:r>
          <w:r>
            <w:instrText xml:space="preserve"> PAGEREF _Toc5958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_Toc14211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台车整机包装</w:t>
          </w:r>
          <w:r>
            <w:tab/>
          </w:r>
          <w:r>
            <w:fldChar w:fldCharType="begin"/>
          </w:r>
          <w:r>
            <w:instrText xml:space="preserve"> PAGEREF _Toc14211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 w:val="0"/>
            <w:tabs>
              <w:tab w:val="right" w:leader="dot" w:pos="7980"/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textAlignment w:val="auto"/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tabs>
          <w:tab w:val="right" w:leader="dot" w:pos="7980"/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tabs>
          <w:tab w:val="right" w:leader="dot" w:pos="7980"/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5" w:name="_GoBack"/>
      <w:bookmarkEnd w:id="5"/>
    </w:p>
    <w:tbl>
      <w:tblPr>
        <w:tblStyle w:val="31"/>
        <w:tblW w:w="1422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1"/>
        <w:gridCol w:w="71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11" w:type="dxa"/>
            <w:noWrap w:val="0"/>
            <w:vAlign w:val="top"/>
          </w:tcPr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4577715</wp:posOffset>
                      </wp:positionV>
                      <wp:extent cx="496570" cy="372110"/>
                      <wp:effectExtent l="0" t="0" r="0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5299710"/>
                                <a:ext cx="584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仿宋_GB2312" w:hAnsi="仿宋_GB2312" w:eastAsia="仿宋_GB2312" w:cs="仿宋_GB2312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17.55pt;margin-top:360.45pt;height:29.3pt;width:39.1pt;z-index:251667456;mso-width-relative:page;mso-height-relative:page;" filled="f" stroked="f" coordsize="21600,21600" o:gfxdata="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B2kQUvcAAAACwEAAA8AAAAAAAAAAQAgAAAAIgAAAGRycy9kb3ducmV2Lnht&#10;bFBLAQIUABQAAAAIAIdO4kBGuotGvAEAAGUDAAAOAAAAAAAAAAEAIAAAACsBAABkcnMvZTJvRG9j&#10;LnhtbFBLBQYAAAAABgAGAFkBAABZ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ascii="仿宋_GB2312" w:hAnsi="仿宋_GB2312" w:eastAsia="仿宋_GB2312" w:cs="仿宋_GB2312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3458210" cy="4413885"/>
                  <wp:effectExtent l="0" t="0" r="8890" b="5715"/>
                  <wp:docPr id="7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210" cy="441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919480</wp:posOffset>
                      </wp:positionH>
                      <wp:positionV relativeFrom="paragraph">
                        <wp:posOffset>1906905</wp:posOffset>
                      </wp:positionV>
                      <wp:extent cx="626745" cy="372110"/>
                      <wp:effectExtent l="0" t="0" r="0" b="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5299710"/>
                                <a:ext cx="584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2.1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2.4pt;margin-top:150.15pt;height:29.3pt;width:49.35pt;z-index:251668480;mso-width-relative:page;mso-height-relative:page;" filled="f" stroked="f" coordsize="21600,21600" o:gfxdata="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9vQEX9wAAAALAQAADwAAAAAAAAABACAAAAAiAAAAZHJzL2Rvd25yZXYueG1s&#10;UEsBAhQAFAAAAAgAh07iQBRdHKu7AQAAYwMAAA4AAAAAAAAAAQAgAAAAKwEAAGRycy9lMm9Eb2Mu&#10;eG1sUEsFBgAAAAAGAAYAWQEAAFg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2.1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848485" cy="2466340"/>
                  <wp:effectExtent l="0" t="0" r="10160" b="18415"/>
                  <wp:docPr id="10" name="图片 2" descr="微信图片_202105111736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 descr="微信图片_20210511173606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-5400000">
                            <a:off x="0" y="0"/>
                            <a:ext cx="1848485" cy="246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922655</wp:posOffset>
                      </wp:positionH>
                      <wp:positionV relativeFrom="paragraph">
                        <wp:posOffset>1733550</wp:posOffset>
                      </wp:positionV>
                      <wp:extent cx="895350" cy="372110"/>
                      <wp:effectExtent l="0" t="0" r="0" b="0"/>
                      <wp:wrapNone/>
                      <wp:docPr id="80" name="矩形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5299710"/>
                                <a:ext cx="584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2.2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2.65pt;margin-top:136.5pt;height:29.3pt;width:70.5pt;z-index:251669504;mso-width-relative:page;mso-height-relative:page;" filled="f" stroked="f" coordsize="21600,21600" o:gfxdata="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EO0wdsAAAALAQAADwAAAAAAAAABACAAAAAiAAAAZHJzL2Rvd25yZXYueG1s&#10;UEsBAhQAFAAAAAgAh07iQCQmhtK8AQAAZQMAAA4AAAAAAAAAAQAgAAAAKgEAAGRycy9lMm9Eb2Mu&#10;eG1sUEsFBgAAAAAGAAYAWQEAAFg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2.2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451100" cy="1712595"/>
                  <wp:effectExtent l="0" t="0" r="6350" b="1905"/>
                  <wp:docPr id="6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71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default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1951990</wp:posOffset>
                      </wp:positionV>
                      <wp:extent cx="652145" cy="372110"/>
                      <wp:effectExtent l="0" t="0" r="0" b="0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5299710"/>
                                <a:ext cx="584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3.1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4.35pt;margin-top:153.7pt;height:29.3pt;width:51.35pt;z-index:251670528;mso-width-relative:page;mso-height-relative:page;" filled="f" stroked="f" coordsize="21600,21600" o:gfxdata="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i2ORKtoAAAAKAQAADwAAAAAAAAABACAAAAAiAAAAZHJzL2Rvd25yZXYueG1s&#10;UEsBAhQAFAAAAAgAh07iQHXn9GG9AQAAZQMAAA4AAAAAAAAAAQAgAAAAKQEAAGRycy9lMm9Eb2Mu&#10;eG1sUEsFBgAAAAAGAAYAWQEAAFg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3.1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2132965</wp:posOffset>
                      </wp:positionH>
                      <wp:positionV relativeFrom="paragraph">
                        <wp:posOffset>1960880</wp:posOffset>
                      </wp:positionV>
                      <wp:extent cx="885190" cy="372110"/>
                      <wp:effectExtent l="0" t="0" r="0" b="0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5299710"/>
                                <a:ext cx="584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3.2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67.95pt;margin-top:154.4pt;height:29.3pt;width:69.7pt;z-index:251671552;mso-width-relative:page;mso-height-relative:page;" filled="f" stroked="f" coordsize="21600,21600" o:gfxdata="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vOUDL3AAAAAsBAAAPAAAAAAAAAAEAIAAAACIAAABkcnMvZG93bnJldi54&#10;bWxQSwECFAAUAAAACACHTuJAApYgMr0BAABlAwAADgAAAAAAAAABACAAAAArAQAAZHJzL2Uyb0Rv&#10;Yy54bWxQSwUGAAAAAAYABgBZAQAAW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3.2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458595" cy="1945640"/>
                  <wp:effectExtent l="0" t="0" r="8255" b="16510"/>
                  <wp:docPr id="14" name="图片 4" descr="微信图片_2021051117360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 descr="微信图片_202105111736061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5" cy="194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1460500" cy="1948815"/>
                  <wp:effectExtent l="0" t="0" r="6350" b="13335"/>
                  <wp:docPr id="36" name="图片 5" descr="微信图片_2021051117360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5" descr="微信图片_202105111736061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194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1626235</wp:posOffset>
                      </wp:positionV>
                      <wp:extent cx="859790" cy="372110"/>
                      <wp:effectExtent l="0" t="0" r="0" b="0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5299710"/>
                                <a:ext cx="584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3.3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9.7pt;margin-top:128.05pt;height:29.3pt;width:67.7pt;z-index:251672576;mso-width-relative:page;mso-height-relative:page;" filled="f" stroked="f" coordsize="21600,21600" o:gfxdata="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AkZHEtsAAAAKAQAADwAAAAAAAAABACAAAAAiAAAAZHJzL2Rvd25yZXYueG1s&#10;UEsBAhQAFAAAAAgAh07iQBxvVuS8AQAAZQMAAA4AAAAAAAAAAQAgAAAAKgEAAGRycy9lMm9Eb2Mu&#10;eG1sUEsFBgAAAAAGAAYAWQEAAFg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3.3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921510" cy="1591945"/>
                  <wp:effectExtent l="0" t="0" r="2540" b="8255"/>
                  <wp:docPr id="24" name="图片 6" descr="微信图片_202105111736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6" descr="微信图片_20210511173606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rcRect l="15082" t="10022" r="11301" b="87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59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2364105</wp:posOffset>
                      </wp:positionH>
                      <wp:positionV relativeFrom="paragraph">
                        <wp:posOffset>1477010</wp:posOffset>
                      </wp:positionV>
                      <wp:extent cx="574040" cy="372110"/>
                      <wp:effectExtent l="0" t="0" r="0" b="0"/>
                      <wp:wrapNone/>
                      <wp:docPr id="38" name="矩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5299710"/>
                                <a:ext cx="584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4.2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86.15pt;margin-top:116.3pt;height:29.3pt;width:45.2pt;z-index:251674624;mso-width-relative:page;mso-height-relative:page;" filled="f" stroked="f" coordsize="21600,21600" o:gfxdata="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FiDabbAAAACwEAAA8AAAAAAAAAAQAgAAAAIgAAAGRycy9kb3ducmV2Lnht&#10;bFBLAQIUABQAAAAIAIdO4kCtPa1nvQEAAGUDAAAOAAAAAAAAAAEAIAAAACoBAABkcnMvZTJvRG9j&#10;LnhtbFBLBQYAAAAABgAGAFkBAABZ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4.2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1496695</wp:posOffset>
                      </wp:positionV>
                      <wp:extent cx="574040" cy="372110"/>
                      <wp:effectExtent l="0" t="0" r="0" b="0"/>
                      <wp:wrapNone/>
                      <wp:docPr id="26" name="矩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5299710"/>
                                <a:ext cx="584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4.1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4.9pt;margin-top:117.85pt;height:29.3pt;width:45.2pt;z-index:251673600;mso-width-relative:page;mso-height-relative:page;" filled="f" stroked="f" coordsize="21600,21600" o:gfxdata="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RBhSvbAAAACgEAAA8AAAAAAAAAAQAgAAAAIgAAAGRycy9kb3ducmV2Lnht&#10;bFBLAQIUABQAAAAIAIdO4kB61aiqvQEAAGUDAAAOAAAAAAAAAAEAIAAAACoBAABkcnMvZTJvRG9j&#10;LnhtbFBLBQYAAAAABgAGAFkBAABZ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4.1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690370" cy="1492885"/>
                  <wp:effectExtent l="0" t="0" r="5080" b="12065"/>
                  <wp:docPr id="25" name="图片 7" descr="微信图片_2021051117360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7" descr="微信图片_202105111736061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rcRect t="6763" b="269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370" cy="149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682115" cy="1492885"/>
                  <wp:effectExtent l="0" t="0" r="13335" b="12065"/>
                  <wp:docPr id="34" name="图片 8" descr="微信图片_202105111736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8" descr="微信图片_20210511173606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rcRect t="12672" b="20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15" cy="149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2211070</wp:posOffset>
                      </wp:positionH>
                      <wp:positionV relativeFrom="paragraph">
                        <wp:posOffset>2082165</wp:posOffset>
                      </wp:positionV>
                      <wp:extent cx="643890" cy="372110"/>
                      <wp:effectExtent l="0" t="0" r="0" b="0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5299710"/>
                                <a:ext cx="584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4.4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74.1pt;margin-top:163.95pt;height:29.3pt;width:50.7pt;z-index:251681792;mso-width-relative:page;mso-height-relative:page;" filled="f" stroked="f" coordsize="21600,21600" o:gfxdata="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Vj4c+3AAAAAsBAAAPAAAAAAAAAAEAIAAAACIAAABkcnMvZG93bnJldi54&#10;bWxQSwECFAAUAAAACACHTuJAMctfFb0BAABlAwAADgAAAAAAAAABACAAAAArAQAAZHJzL2Uyb0Rv&#10;Yy54bWxQSwUGAAAAAAYABgBZAQAAW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4.4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2068830</wp:posOffset>
                      </wp:positionV>
                      <wp:extent cx="747395" cy="372110"/>
                      <wp:effectExtent l="0" t="0" r="0" b="0"/>
                      <wp:wrapNone/>
                      <wp:docPr id="30" name="矩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5299710"/>
                                <a:ext cx="584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4.3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1.35pt;margin-top:162.9pt;height:29.3pt;width:58.85pt;z-index:251680768;mso-width-relative:page;mso-height-relative:page;" filled="f" stroked="f" coordsize="21600,21600" o:gfxdata="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UH8GTZAAAACgEAAA8AAAAAAAAAAQAgAAAAIgAAAGRycy9kb3ducmV2LnhtbFBL&#10;AQIUABQAAAAIAIdO4kAlZfuOvAEAAGUDAAAOAAAAAAAAAAEAIAAAACgBAABkcnMvZTJvRG9jLnht&#10;bFBLBQYAAAAABgAGAFkBAABW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4.3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567815" cy="2090420"/>
                  <wp:effectExtent l="0" t="0" r="13335" b="5080"/>
                  <wp:docPr id="18" name="图片 9" descr="微信图片_202105111736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9" descr="微信图片_202105111736069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815" cy="209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564640" cy="2086610"/>
                  <wp:effectExtent l="0" t="0" r="16510" b="8890"/>
                  <wp:docPr id="27" name="图片 10" descr="微信图片_202105111736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0" descr="微信图片_20210511173606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0" cy="208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2656840</wp:posOffset>
                      </wp:positionH>
                      <wp:positionV relativeFrom="paragraph">
                        <wp:posOffset>1505585</wp:posOffset>
                      </wp:positionV>
                      <wp:extent cx="755650" cy="372110"/>
                      <wp:effectExtent l="0" t="0" r="0" b="0"/>
                      <wp:wrapNone/>
                      <wp:docPr id="28" name="矩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5299710"/>
                                <a:ext cx="584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4.6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9.2pt;margin-top:118.55pt;height:29.3pt;width:59.5pt;z-index:251677696;mso-width-relative:page;mso-height-relative:page;" filled="f" stroked="f" coordsize="21600,21600" o:gfxdata="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R4yN3cAAAACwEAAA8AAAAAAAAAAQAgAAAAIgAAAGRycy9kb3ducmV2Lnht&#10;bFBLAQIUABQAAAAIAIdO4kCUNwANvAEAAGUDAAAOAAAAAAAAAAEAIAAAACsBAABkcnMvZTJvRG9j&#10;LnhtbFBLBQYAAAAABgAGAFkBAABZ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4.6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1499870</wp:posOffset>
                      </wp:positionV>
                      <wp:extent cx="669290" cy="372110"/>
                      <wp:effectExtent l="0" t="0" r="0" b="0"/>
                      <wp:wrapNone/>
                      <wp:docPr id="23" name="矩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5299710"/>
                                <a:ext cx="584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4.5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0.65pt;margin-top:118.1pt;height:29.3pt;width:52.7pt;z-index:251675648;mso-width-relative:page;mso-height-relative:page;" filled="f" stroked="f" coordsize="21600,21600" o:gfxdata="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pZtS89sAAAALAQAADwAAAAAAAAABACAAAAAiAAAAZHJzL2Rvd25yZXYueG1s&#10;UEsBAhQAFAAAAAgAh07iQC8yKcO8AQAAZQMAAA4AAAAAAAAAAQAgAAAAKgEAAGRycy9lMm9Eb2Mu&#10;eG1sUEsFBgAAAAAGAAYAWQEAAFg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4.5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977390" cy="1483360"/>
                  <wp:effectExtent l="0" t="0" r="3810" b="2540"/>
                  <wp:docPr id="21" name="图片 11" descr="微信图片_202105111736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1" descr="微信图片_202105111736062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390" cy="148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963420" cy="1475105"/>
                  <wp:effectExtent l="0" t="0" r="17780" b="10795"/>
                  <wp:docPr id="19" name="图片 12" descr="微信图片_202105111736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2" descr="微信图片_202105111736063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420" cy="147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2527935</wp:posOffset>
                      </wp:positionH>
                      <wp:positionV relativeFrom="paragraph">
                        <wp:posOffset>2112010</wp:posOffset>
                      </wp:positionV>
                      <wp:extent cx="755650" cy="372110"/>
                      <wp:effectExtent l="0" t="0" r="0" b="0"/>
                      <wp:wrapNone/>
                      <wp:docPr id="29" name="矩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5299710"/>
                                <a:ext cx="584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4.8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99.05pt;margin-top:166.3pt;height:29.3pt;width:59.5pt;z-index:251676672;mso-width-relative:page;mso-height-relative:page;" filled="f" stroked="f" coordsize="21600,21600" o:gfxdata="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Gxxg/9sAAAALAQAADwAAAAAAAAABACAAAAAiAAAAZHJzL2Rvd25yZXYueG1s&#10;UEsBAhQAFAAAAAgAh07iQIX8KhC8AQAAZQMAAA4AAAAAAAAAAQAgAAAAKgEAAGRycy9lMm9Eb2Mu&#10;eG1sUEsFBgAAAAAGAAYAWQEAAFg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4.8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2116455</wp:posOffset>
                      </wp:positionV>
                      <wp:extent cx="608330" cy="372110"/>
                      <wp:effectExtent l="0" t="0" r="0" b="0"/>
                      <wp:wrapNone/>
                      <wp:docPr id="22" name="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5299710"/>
                                <a:ext cx="584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4.7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7.7pt;margin-top:166.65pt;height:29.3pt;width:47.9pt;z-index:251678720;mso-width-relative:page;mso-height-relative:page;" filled="f" stroked="f" coordsize="21600,21600" o:gfxdata="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5Zgu32gAAAAoBAAAPAAAAAAAAAAEAIAAAACIAAABkcnMvZG93bnJldi54bWxQ&#10;SwECFAAUAAAACACHTuJAPvkD3rwBAABlAwAADgAAAAAAAAABACAAAAApAQAAZHJzL2Uyb0RvYy54&#10;bWxQSwUGAAAAAAYABgBZAQAAV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4.7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560195" cy="2081530"/>
                  <wp:effectExtent l="0" t="0" r="1905" b="13970"/>
                  <wp:docPr id="33" name="图片 13" descr="微信图片_202105111736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3" descr="微信图片_20210511173606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195" cy="208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411095" cy="1692275"/>
                  <wp:effectExtent l="0" t="0" r="8255" b="3175"/>
                  <wp:docPr id="17" name="图片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4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095" cy="169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2968625</wp:posOffset>
                      </wp:positionH>
                      <wp:positionV relativeFrom="paragraph">
                        <wp:posOffset>2291080</wp:posOffset>
                      </wp:positionV>
                      <wp:extent cx="799465" cy="372110"/>
                      <wp:effectExtent l="0" t="0" r="0" b="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5299710"/>
                                <a:ext cx="584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4.10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3.75pt;margin-top:180.4pt;height:29.3pt;width:62.95pt;z-index:251682816;mso-width-relative:page;mso-height-relative:page;" filled="f" stroked="f" coordsize="21600,21600" o:gfxdata="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GgDFDcAAAACwEAAA8AAAAAAAAAAQAgAAAAIgAAAGRycy9kb3ducmV2Lnht&#10;bFBLAQIUABQAAAAIAIdO4kA0rtGTvAEAAGUDAAAOAAAAAAAAAAEAIAAAACsBAABkcnMvZTJvRG9j&#10;LnhtbFBLBQYAAAAABgAGAFkBAABZ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4.10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2310130</wp:posOffset>
                      </wp:positionV>
                      <wp:extent cx="557530" cy="372110"/>
                      <wp:effectExtent l="0" t="0" r="0" b="0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5299710"/>
                                <a:ext cx="584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4.9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0.3pt;margin-top:181.9pt;height:29.3pt;width:43.9pt;z-index:251679744;mso-width-relative:page;mso-height-relative:page;" filled="f" stroked="f" coordsize="21600,21600" o:gfxdata="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7A1R/bAAAACwEAAA8AAAAAAAAAAQAgAAAAIgAAAGRycy9kb3ducmV2Lnht&#10;bFBLAQIUABQAAAAIAIdO4kAH8660vQEAAGUDAAAOAAAAAAAAAAEAIAAAACoBAABkcnMvZTJvRG9j&#10;LnhtbFBLBQYAAAAABgAGAFkBAABZ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4.9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536700" cy="2121535"/>
                  <wp:effectExtent l="0" t="0" r="12065" b="6350"/>
                  <wp:docPr id="35" name="图片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5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-5400000">
                            <a:off x="0" y="0"/>
                            <a:ext cx="1536700" cy="212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018665" cy="2250440"/>
                  <wp:effectExtent l="0" t="0" r="635" b="16510"/>
                  <wp:docPr id="37" name="图片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6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665" cy="225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39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7112" w:type="dxa"/>
            <w:noWrap w:val="0"/>
            <w:vAlign w:val="top"/>
          </w:tcPr>
          <w:p>
            <w:pPr>
              <w:pStyle w:val="2"/>
              <w:bidi w:val="0"/>
              <w:rPr>
                <w:rFonts w:hint="default"/>
                <w:lang w:val="en-US" w:eastAsia="zh-CN"/>
              </w:rPr>
            </w:pPr>
            <w:bookmarkStart w:id="0" w:name="_Toc11990"/>
            <w:r>
              <w:rPr>
                <w:rFonts w:hint="eastAsia"/>
                <w:lang w:val="en-US" w:eastAsia="zh-CN"/>
              </w:rPr>
              <w:t>装配工序</w:t>
            </w:r>
            <w:bookmarkEnd w:id="0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425" w:leftChars="0" w:hanging="425" w:firstLineChars="0"/>
              <w:textAlignment w:val="auto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  <w:t>工作台装配；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425" w:leftChars="0" w:hanging="425" w:firstLineChars="0"/>
              <w:textAlignment w:val="auto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  <w:t>台车框架装配；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425" w:leftChars="0" w:hanging="425" w:firstLineChars="0"/>
              <w:textAlignment w:val="auto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  <w:t>整机装配；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425" w:leftChars="0" w:hanging="425" w:firstLineChars="0"/>
              <w:textAlignment w:val="auto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  <w:t>整机包装。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2"/>
              <w:bidi w:val="0"/>
              <w:rPr>
                <w:rFonts w:hint="eastAsia"/>
                <w:lang w:val="en-US" w:eastAsia="zh-CN"/>
              </w:rPr>
            </w:pPr>
            <w:bookmarkStart w:id="1" w:name="_Toc25477"/>
            <w:r>
              <w:rPr>
                <w:rFonts w:hint="eastAsia"/>
                <w:lang w:val="en-US" w:eastAsia="zh-CN"/>
              </w:rPr>
              <w:t>工作台装配</w:t>
            </w:r>
            <w:bookmarkEnd w:id="1"/>
          </w:p>
          <w:p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将USB外置光驱放入工作台外壳背面，按钮及出口位置朝外，用2颗M4*8组合螺钉和光驱固定钣金将USB外置光驱固定在工作台外壳上，插上电源线和信号线；</w:t>
            </w:r>
          </w:p>
          <w:p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将2条导轨安装在工作台外壳背面的槽内，用M3*6内六角螺钉锁紧，将抽屉开关组件用M4*8组合螺钉固定在工作台外壳背面，不锁紧；</w:t>
            </w:r>
          </w:p>
          <w:p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将左、右侧轨道安装钣金和滑块用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  <w:t>M3*6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内六角螺钉安装在抽屉上，将滑块插入导轨中，调节抽屉开关组件，锁紧螺钉，使抽屉组件可正常按开，锁紧；（图2.1）</w:t>
            </w:r>
          </w:p>
          <w:p>
            <w:pPr>
              <w:numPr>
                <w:ilvl w:val="0"/>
                <w:numId w:val="3"/>
              </w:numPr>
              <w:bidi w:val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将1个工作台装饰条粘贴在工作台外壳正面的凹槽内，孔位需对准，再将1个16mm带灯按钮安装在工作台外壳正面对应的孔位内，从背面锁紧安装螺母；</w:t>
            </w:r>
          </w:p>
          <w:p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将一个鼠标放置架用螺钉安装在工作台侧面，1个键盘放入工作台正面对应的凹槽内，键盘线从孔内穿出向下；（图2.2）</w:t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2"/>
              <w:bidi w:val="0"/>
              <w:rPr>
                <w:rFonts w:hint="eastAsia"/>
                <w:lang w:val="en-US" w:eastAsia="zh-CN"/>
              </w:rPr>
            </w:pPr>
            <w:bookmarkStart w:id="2" w:name="_Toc22739"/>
            <w:r>
              <w:rPr>
                <w:rFonts w:hint="eastAsia"/>
                <w:lang w:val="en-US" w:eastAsia="zh-CN"/>
              </w:rPr>
              <w:t>台车框架装配</w:t>
            </w:r>
            <w:bookmarkEnd w:id="2"/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用4颗M12*120内六角螺钉加平垫弹垫将4个滚轮和4个滚轮支柱固定在焊接框架底部；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用4颗M4*8组合螺钉将1个灯条安装在前灯条支架上，再用2颗M4*8组合螺钉将前灯条支架固定在焊接框架前端，锁紧螺钉；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将2个主机固定支架1、2个主机固定支架2、1个主机固定支架3、2个外壳侧部固定支架、1个框架上顶板分别用M4*8组合螺钉安装在焊接框架的对应位置；（图3.1）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取2条灯条，分别安装在左侧灯条支架和右侧灯条支架上，再将左侧灯条支架和右侧灯条支架安装在焊接框架的左右侧凹槽内，使孔位对准后，装入M4*12组合螺钉锁紧，注意灯条插座在下；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将台车把手固定支架用4颗M4*8组合螺钉安装在焊接框架上；（图3.2）</w:t>
            </w:r>
          </w:p>
          <w:p>
            <w:pPr>
              <w:numPr>
                <w:ilvl w:val="0"/>
                <w:numId w:val="4"/>
              </w:numPr>
              <w:bidi w:val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将外壳上部固定钣金用M4*8组合螺钉安装在焊接框架顶部；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将交换机及其固定支架用M4*8组合螺钉安装在电器元件固定支架上；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将电源模块用M4*8组合螺钉安装在电器元件固定支架上；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将分线盒用M4*16内六角螺钉安装在电器元件固定支架上。（图3.3）</w:t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2"/>
              <w:bidi w:val="0"/>
              <w:rPr>
                <w:rFonts w:hint="eastAsia"/>
                <w:lang w:val="en-US" w:eastAsia="zh-CN"/>
              </w:rPr>
            </w:pPr>
            <w:bookmarkStart w:id="3" w:name="_Toc5958"/>
            <w:r>
              <w:rPr>
                <w:rFonts w:hint="eastAsia"/>
                <w:lang w:val="en-US" w:eastAsia="zh-CN"/>
              </w:rPr>
              <w:t>整机装配</w:t>
            </w:r>
            <w:bookmarkEnd w:id="3"/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用2颗M4*12组合螺钉将前侧透光板安装在外壳4上；（图4.1）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将左侧透光板、右侧透光板用M4*12组合螺钉安装在外壳5上，用螺钉锁紧；（图4.2）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用M4*12组合螺钉将外壳2和外壳4安装在焊接框架上，注意焊接框架底部有安装螺纹孔；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用4颗M4*12组合螺钉将外壳侧部固定支架固定在焊接框架上；（图4.3）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将工作台旋转组件用自带螺钉安装在工作台支撑柱上，然后用M4*12组合螺钉将外壳5安装在焊接框架上，并用M5*16组合螺钉固定工作台支撑柱；（图4.4）</w:t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用M5*16组合螺钉将工作台支撑板安装在工作台支撑柱的旋转组件上，使其能正常旋转；（图4.5）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用M4沉头螺丝将工作台外壳固定在工作台支撑板上；（图4.6）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将显示器支架装饰罩安装在显示器支架连接件后；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将摄像头盖板和外壳6先后用螺钉安装在焊接框架上；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将显示器适配器通过显示器适配器支架用螺钉安装固定在外壳6背面；|（图4.7）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将显示器连接钣金用M4*12组合螺钉安装在显示器支架连接件上；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将显示器支架连接件用3颗M4*8组合螺钉安装在显示器藏线支座上，将显示器藏线支座盖板用2颗M3*6内六角安装在显示器藏线支座上后，将显示器藏线支座用螺钉安装在焊接框架上；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将外壳1安装在焊接框架上；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Times New Roman" w:hAnsi="Times New Roman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Times New Roman" w:hAnsi="Times New Roman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Times New Roman" w:hAnsi="Times New Roman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Times New Roman" w:hAnsi="Times New Roman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Times New Roman" w:hAnsi="Times New Roman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Times New Roman" w:hAnsi="Times New Roman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Times New Roman" w:hAnsi="Times New Roman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取出2块侧板，用M4*12组合螺钉将10个防脱支撑架用螺钉安装在侧板上并调整防脱支撑架位置；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将侧板安装在焊接框架的左右侧，调整两侧板上的防脱支撑架的位置，使两侧板固定在焊接框架上；（图4.9）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将4个网口延长线用M4*8沉头螺钉安装在侧面板上；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用M3*8沉头螺钉将电源输入连接器安装在侧面板上后，再将卡扣式防脱扣安装在侧面板上；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将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主机装入焊接框架中，整理导线并调整好位置后，锁紧主机固定支架1、主机定位支架2；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用M4*12组合螺钉将电器元件固定支架安装在焊接框架上，整理导线后，锁紧螺钉；（图4.10）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用M4*12组合螺钉将外壳3安装在外壳2上。</w:t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Times New Roman" w:hAnsi="Times New Roman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Times New Roman" w:hAnsi="Times New Roman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Times New Roman" w:hAnsi="Times New Roman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2"/>
              <w:bidi w:val="0"/>
              <w:rPr>
                <w:rFonts w:hint="eastAsia"/>
                <w:lang w:val="en-US" w:eastAsia="zh-CN"/>
              </w:rPr>
            </w:pPr>
            <w:bookmarkStart w:id="4" w:name="_Toc14211"/>
            <w:r>
              <w:rPr>
                <w:rFonts w:hint="eastAsia"/>
                <w:lang w:val="en-US" w:eastAsia="zh-CN"/>
              </w:rPr>
              <w:t>台车整机包装</w:t>
            </w:r>
            <w:bookmarkEnd w:id="4"/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将规划模块台车推上包装木箱的托盘，将珍珠棉1卡入台车底部使台车的4个滚轮固定；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将珍珠棉6卡入台车背面，台车把手卡入珍珠棉6的凹槽内；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将珍珠棉3、珍珠棉4从侧面缓慢装入，使台车主控面板总成和滚轮卡入珍珠棉的凹槽内，将珍珠棉5放置在台车主控面板总成上，缓慢向内推入，卡住显示器；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在台车正面装入珍珠棉4，后将台车木箱的侧面板安装好，在台车顶部放入珍珠棉7，将台车木箱的顶板装好。</w:t>
            </w:r>
          </w:p>
        </w:tc>
      </w:tr>
    </w:tbl>
    <w:p/>
    <w:sectPr>
      <w:headerReference r:id="rId19" w:type="first"/>
      <w:footerReference r:id="rId20" w:type="default"/>
      <w:headerReference r:id="rId18" w:type="even"/>
      <w:pgSz w:w="16838" w:h="11906" w:orient="landscape"/>
      <w:pgMar w:top="1800" w:right="1440" w:bottom="1800" w:left="144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185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</w:pPr>
    <w: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083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58912"/>
    <w:multiLevelType w:val="singleLevel"/>
    <w:tmpl w:val="9CE5891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05C34A40"/>
    <w:multiLevelType w:val="singleLevel"/>
    <w:tmpl w:val="05C34A4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095E79BB"/>
    <w:multiLevelType w:val="singleLevel"/>
    <w:tmpl w:val="095E79B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579F4DE6"/>
    <w:multiLevelType w:val="singleLevel"/>
    <w:tmpl w:val="579F4DE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5EFFFC5C"/>
    <w:multiLevelType w:val="singleLevel"/>
    <w:tmpl w:val="5EFFFC5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3DC63F8"/>
    <w:rsid w:val="04B34FA0"/>
    <w:rsid w:val="06856B77"/>
    <w:rsid w:val="08894370"/>
    <w:rsid w:val="0AF94B0E"/>
    <w:rsid w:val="15A6600C"/>
    <w:rsid w:val="16444FD4"/>
    <w:rsid w:val="19CE2367"/>
    <w:rsid w:val="1EDC3C56"/>
    <w:rsid w:val="1EFA772E"/>
    <w:rsid w:val="1F7353CE"/>
    <w:rsid w:val="21AF7725"/>
    <w:rsid w:val="222F70DD"/>
    <w:rsid w:val="2FD15513"/>
    <w:rsid w:val="32997B33"/>
    <w:rsid w:val="36794850"/>
    <w:rsid w:val="387F4B11"/>
    <w:rsid w:val="39363F94"/>
    <w:rsid w:val="39501A4A"/>
    <w:rsid w:val="3A7D2B54"/>
    <w:rsid w:val="3B482EE5"/>
    <w:rsid w:val="3BAC28BB"/>
    <w:rsid w:val="406E5603"/>
    <w:rsid w:val="41017144"/>
    <w:rsid w:val="45170D3A"/>
    <w:rsid w:val="4AD53E5C"/>
    <w:rsid w:val="4B6D6660"/>
    <w:rsid w:val="4B810CF4"/>
    <w:rsid w:val="51456B7B"/>
    <w:rsid w:val="53BD44EA"/>
    <w:rsid w:val="552D5FC7"/>
    <w:rsid w:val="55803691"/>
    <w:rsid w:val="55EF2DBD"/>
    <w:rsid w:val="5A4C3C27"/>
    <w:rsid w:val="66336C28"/>
    <w:rsid w:val="6636079B"/>
    <w:rsid w:val="696B094F"/>
    <w:rsid w:val="6F20260E"/>
    <w:rsid w:val="72E93EB9"/>
    <w:rsid w:val="74D231A2"/>
    <w:rsid w:val="75161DCD"/>
    <w:rsid w:val="76E0667F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24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spacing w:beforeLines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3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4">
    <w:name w:val="toa heading"/>
    <w:basedOn w:val="1"/>
    <w:next w:val="1"/>
    <w:semiHidden/>
    <w:unhideWhenUsed/>
    <w:qFormat/>
    <w:uiPriority w:val="99"/>
    <w:pPr>
      <w:spacing w:before="120" w:beforeLines="0" w:beforeAutospacing="0"/>
    </w:pPr>
    <w:rPr>
      <w:rFonts w:ascii="Arial" w:hAnsi="Arial"/>
      <w:sz w:val="24"/>
    </w:rPr>
  </w:style>
  <w:style w:type="paragraph" w:styleId="15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1"/>
    <w:basedOn w:val="14"/>
    <w:next w:val="1"/>
    <w:qFormat/>
    <w:uiPriority w:val="39"/>
    <w:pPr>
      <w:spacing w:line="240" w:lineRule="auto"/>
    </w:p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5"/>
    <w:next w:val="15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5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3"/>
    <w:semiHidden/>
    <w:qFormat/>
    <w:uiPriority w:val="99"/>
    <w:rPr>
      <w:rFonts w:ascii="宋体" w:hAnsi="Arial" w:cs="Arial"/>
      <w:kern w:val="2"/>
      <w:sz w:val="18"/>
      <w:szCs w:val="18"/>
    </w:rPr>
  </w:style>
  <w:style w:type="character" w:customStyle="1" w:styleId="44">
    <w:name w:val="标题 1 Char"/>
    <w:link w:val="2"/>
    <w:qFormat/>
    <w:uiPriority w:val="0"/>
    <w:rPr>
      <w:b/>
      <w:bCs/>
      <w:kern w:val="44"/>
      <w:sz w:val="28"/>
      <w:szCs w:val="44"/>
    </w:rPr>
  </w:style>
  <w:style w:type="paragraph" w:customStyle="1" w:styleId="4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16.jpeg"/><Relationship Id="rId36" Type="http://schemas.openxmlformats.org/officeDocument/2006/relationships/image" Target="media/image15.jpeg"/><Relationship Id="rId35" Type="http://schemas.openxmlformats.org/officeDocument/2006/relationships/image" Target="media/image14.jpeg"/><Relationship Id="rId34" Type="http://schemas.openxmlformats.org/officeDocument/2006/relationships/image" Target="media/image13.jpeg"/><Relationship Id="rId33" Type="http://schemas.openxmlformats.org/officeDocument/2006/relationships/image" Target="media/image12.jpeg"/><Relationship Id="rId32" Type="http://schemas.openxmlformats.org/officeDocument/2006/relationships/image" Target="media/image11.jpeg"/><Relationship Id="rId31" Type="http://schemas.openxmlformats.org/officeDocument/2006/relationships/image" Target="media/image10.jpeg"/><Relationship Id="rId30" Type="http://schemas.openxmlformats.org/officeDocument/2006/relationships/image" Target="media/image9.jpeg"/><Relationship Id="rId3" Type="http://schemas.openxmlformats.org/officeDocument/2006/relationships/footnotes" Target="footnotes.xml"/><Relationship Id="rId29" Type="http://schemas.openxmlformats.org/officeDocument/2006/relationships/image" Target="media/image8.jpeg"/><Relationship Id="rId28" Type="http://schemas.openxmlformats.org/officeDocument/2006/relationships/image" Target="media/image7.jpeg"/><Relationship Id="rId27" Type="http://schemas.openxmlformats.org/officeDocument/2006/relationships/image" Target="media/image6.jpeg"/><Relationship Id="rId26" Type="http://schemas.openxmlformats.org/officeDocument/2006/relationships/image" Target="media/image5.jpeg"/><Relationship Id="rId25" Type="http://schemas.openxmlformats.org/officeDocument/2006/relationships/image" Target="media/image4.jpeg"/><Relationship Id="rId24" Type="http://schemas.openxmlformats.org/officeDocument/2006/relationships/image" Target="media/image3.jpeg"/><Relationship Id="rId23" Type="http://schemas.openxmlformats.org/officeDocument/2006/relationships/image" Target="media/image2.jpeg"/><Relationship Id="rId22" Type="http://schemas.openxmlformats.org/officeDocument/2006/relationships/image" Target="media/image1.jpeg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8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10</Pages>
  <Words>1707</Words>
  <Characters>1856</Characters>
  <Lines>3</Lines>
  <Paragraphs>1</Paragraphs>
  <TotalTime>0</TotalTime>
  <ScaleCrop>false</ScaleCrop>
  <LinksUpToDate>false</LinksUpToDate>
  <CharactersWithSpaces>1886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2022-11-30T06:08:05Z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49D938E6195A4CC2A155058E2B213083</vt:lpwstr>
  </property>
</Properties>
</file>