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MS001.01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004AZ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.45pt;height:41.1pt;width:179pt;z-index:251660288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P50pAZ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MS001.01</w:t>
                      </w:r>
                      <w:r>
                        <w:rPr>
                          <w:rFonts w:hint="eastAsia"/>
                          <w:color w:val="auto"/>
                        </w:rPr>
                        <w:t>.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004AZ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188595</wp:posOffset>
                </wp:positionV>
                <wp:extent cx="4706620" cy="76962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5.65pt;margin-top:14.85pt;height:60.6pt;width:370.6pt;z-index:251659264;mso-width-relative:page;mso-height-relative:page;" filled="f" stroked="f" coordsize="21600,21600" o:gfxdata="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dyUSNoAAAAJAQAADwAAAAAAAAABACAAAAAiAAAAZHJzL2Rvd25yZXYueG1sUEsBAhQAFAAA&#10;AAgAh07iQFNFQj60AQAAVwMAAA4AAAAAAAAAAQAgAAAAKQEAAGRycy9lMm9Eb2MueG1sUEsFBgAA&#10;AAAGAAYAWQEAAE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62865</wp:posOffset>
                </wp:positionV>
                <wp:extent cx="4609465" cy="7696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946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安装说明书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4pt;margin-top:4.95pt;height:60.6pt;width:362.95pt;z-index:251663360;mso-width-relative:page;mso-height-relative:page;" filled="f" stroked="f" coordsize="21600,21600" o:gfxdata="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53Xf/2gAAAAgBAAAPAAAAAAAAAAEAIAAAACIAAABkcnMvZG93bnJldi54bWxQSwECFAAU&#10;AAAACACHTuJAaOhfnLYBAABXAwAADgAAAAAAAAABACAAAAAp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安装说明书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KCuCdRi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bzIn1gAAAAsBAAAPAAAAAAAAAAEAIAAAACIAAABkcnMvZG93bnJldi54bWxQSwECFAAUAAAA&#10;CACHTuJAoK4J1GICAACpBAAADgAAAAAAAAABACAAAAAl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bookmarkStart w:id="22" w:name="_GoBack"/>
            <w:bookmarkEnd w:id="22"/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Arial"/>
          <w:kern w:val="2"/>
          <w:sz w:val="21"/>
          <w:szCs w:val="24"/>
          <w:lang w:val="en-US" w:eastAsia="zh-CN" w:bidi="ar-SA"/>
        </w:rPr>
        <w:id w:val="147459301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b/>
          <w:bCs/>
          <w:kern w:val="44"/>
          <w:sz w:val="28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规划台车安装</w:t>
          </w:r>
          <w:r>
            <w:tab/>
          </w:r>
          <w:r>
            <w:fldChar w:fldCharType="begin"/>
          </w:r>
          <w:r>
            <w:instrText xml:space="preserve"> PAGEREF _Toc2196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导引台车安装</w:t>
          </w:r>
          <w:r>
            <w:tab/>
          </w:r>
          <w:r>
            <w:fldChar w:fldCharType="begin"/>
          </w:r>
          <w:r>
            <w:instrText xml:space="preserve"> PAGEREF _Toc22525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显示器安装</w:t>
          </w:r>
          <w:r>
            <w:tab/>
          </w:r>
          <w:r>
            <w:fldChar w:fldCharType="begin"/>
          </w:r>
          <w:r>
            <w:instrText xml:space="preserve"> PAGEREF _Toc30020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机械臂安装</w:t>
          </w:r>
          <w:r>
            <w:tab/>
          </w:r>
          <w:r>
            <w:fldChar w:fldCharType="begin"/>
          </w:r>
          <w:r>
            <w:instrText xml:space="preserve"> PAGEREF _Toc6048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支撑杆及连接件安装</w:t>
          </w:r>
          <w:r>
            <w:tab/>
          </w:r>
          <w:r>
            <w:fldChar w:fldCharType="begin"/>
          </w:r>
          <w:r>
            <w:instrText xml:space="preserve"> PAGEREF _Toc11237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工具安装</w:t>
          </w:r>
          <w:r>
            <w:tab/>
          </w:r>
          <w:r>
            <w:fldChar w:fldCharType="begin"/>
          </w:r>
          <w:r>
            <w:instrText xml:space="preserve"> PAGEREF _Toc32566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转接法兰安装</w:t>
          </w:r>
          <w:r>
            <w:tab/>
          </w:r>
          <w:r>
            <w:fldChar w:fldCharType="begin"/>
          </w:r>
          <w:r>
            <w:instrText xml:space="preserve"> PAGEREF _Toc3669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定位器安装</w:t>
          </w:r>
          <w:r>
            <w:tab/>
          </w:r>
          <w:r>
            <w:fldChar w:fldCharType="begin"/>
          </w:r>
          <w:r>
            <w:instrText xml:space="preserve"> PAGEREF _Toc22901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配准板安装</w:t>
          </w:r>
          <w:r>
            <w:tab/>
          </w:r>
          <w:r>
            <w:fldChar w:fldCharType="begin"/>
          </w:r>
          <w:r>
            <w:instrText xml:space="preserve"> PAGEREF _Toc5006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工作套筒安装</w:t>
          </w:r>
          <w:r>
            <w:tab/>
          </w:r>
          <w:r>
            <w:fldChar w:fldCharType="begin"/>
          </w:r>
          <w:r>
            <w:instrText xml:space="preserve"> PAGEREF _Toc17412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体位反馈模块安装</w:t>
          </w:r>
          <w:r>
            <w:tab/>
          </w:r>
          <w:r>
            <w:fldChar w:fldCharType="begin"/>
          </w:r>
          <w:r>
            <w:instrText xml:space="preserve"> PAGEREF _Toc17104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系统部署</w:t>
          </w:r>
          <w:r>
            <w:tab/>
          </w:r>
          <w:r>
            <w:fldChar w:fldCharType="begin"/>
          </w:r>
          <w:r>
            <w:instrText xml:space="preserve"> PAGEREF _Toc20625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ind w:leftChars="0"/>
            <w:rPr>
              <w:rFonts w:hint="eastAsia"/>
              <w:lang w:val="en-US" w:eastAsia="zh-CN"/>
            </w:rPr>
            <w:sectPr>
              <w:footerReference r:id="rId15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196"/>
      <w:r>
        <w:rPr>
          <w:rFonts w:hint="eastAsia"/>
          <w:lang w:val="en-US" w:eastAsia="zh-CN"/>
        </w:rPr>
        <w:t>规划台车安装</w:t>
      </w:r>
      <w:bookmarkEnd w:id="0"/>
    </w:p>
    <w:p>
      <w:pPr>
        <w:numPr>
          <w:ilvl w:val="0"/>
          <w:numId w:val="2"/>
        </w:numPr>
        <w:ind w:firstLine="480" w:firstLineChars="200"/>
        <w:rPr>
          <w:rFonts w:hint="default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固定台车后，使用十字螺丝刀卸下显示器支架装饰罩，取出显示器Ⅰ使用自带4颗M4十字螺钉安装于规划台车上，随后将显示器支架装饰罩安装上；</w:t>
      </w:r>
    </w:p>
    <w:p>
      <w:pPr>
        <w:numPr>
          <w:ilvl w:val="0"/>
          <w:numId w:val="0"/>
        </w:numPr>
        <w:tabs>
          <w:tab w:val="left" w:pos="312"/>
        </w:tabs>
        <w:ind w:firstLine="480" w:firstLineChars="200"/>
        <w:rPr>
          <w:rFonts w:hint="eastAsia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2.将台车主体引出的HDMI数据线和电源线与显示器Ⅰ后部接口连接。</w:t>
      </w:r>
    </w:p>
    <w:p>
      <w:pPr>
        <w:ind w:firstLine="480" w:firstLineChars="200"/>
        <w:jc w:val="center"/>
        <w:rPr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414020</wp:posOffset>
                </wp:positionV>
                <wp:extent cx="1754505" cy="966470"/>
                <wp:effectExtent l="0" t="0" r="0" b="444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4505" cy="966470"/>
                          <a:chOff x="11969" y="173585"/>
                          <a:chExt cx="2763" cy="1522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 flipH="1">
                            <a:off x="11969" y="174027"/>
                            <a:ext cx="2037" cy="10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3914" y="173585"/>
                            <a:ext cx="818" cy="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  <w:t>①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3pt;margin-top:32.6pt;height:76.1pt;width:138.15pt;z-index:251706368;mso-width-relative:page;mso-height-relative:page;" coordorigin="11969,173585" coordsize="2763,1522" o:gfxdata="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3lbVsNsAAAAKAQAADwAAAAAAAAABACAAAAAiAAAA&#10;ZHJzL2Rvd25yZXYueG1sUEsBAhQAFAAAAAgAh07iQALuNv3oAgAAowYAAA4AAAAAAAAAAQAgAAAA&#10;KgEAAGRycy9lMm9Eb2MueG1sUEsFBgAAAAAGAAYAWQEAAIQGAAAAAA==&#10;">
                <o:lock v:ext="edit" aspectratio="f"/>
                <v:line id="_x0000_s1026" o:spid="_x0000_s1026" o:spt="20" style="position:absolute;left:11969;top:174027;flip:x;height:1080;width:2037;" filled="f" stroked="t" coordsize="21600,21600" o:gfxdata="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7RuA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13914;top:173585;height:596;width:818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w:t>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highlight w:val="non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277495</wp:posOffset>
                </wp:positionV>
                <wp:extent cx="2036445" cy="921385"/>
                <wp:effectExtent l="0" t="0" r="1905" b="317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445" cy="921385"/>
                          <a:chOff x="7455" y="173775"/>
                          <a:chExt cx="3207" cy="1451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7917" y="174177"/>
                            <a:ext cx="2745" cy="104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7455" y="173775"/>
                            <a:ext cx="818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  <w:t>③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pt;margin-top:21.85pt;height:72.55pt;width:160.35pt;z-index:251680768;mso-width-relative:page;mso-height-relative:page;" coordorigin="7455,173775" coordsize="3207,1451" o:gfxdata="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PzGrq2QAAAAkBAAAPAAAAAAAAAAEAIAAAACIAAABkcnMvZG93bnJldi54bWxQSwECFAAU&#10;AAAACACHTuJAxawhD9QCAACWBgAADgAAAAAAAAABACAAAAAoAQAAZHJzL2Uyb0RvYy54bWxQSwUG&#10;AAAAAAYABgBZAQAAbgYAAAAA&#10;">
                <o:lock v:ext="edit" aspectratio="f"/>
                <v:line id="_x0000_s1026" o:spid="_x0000_s1026" o:spt="20" style="position:absolute;left:7917;top:174177;height:1049;width:2745;" filled="f" stroked="t" coordsize="21600,21600" o:gfxdata="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308V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7455;top:173775;height:623;width:818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w:t>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highlight w:val="non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1315085</wp:posOffset>
                </wp:positionV>
                <wp:extent cx="2259965" cy="370205"/>
                <wp:effectExtent l="0" t="0" r="635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965" cy="370205"/>
                          <a:chOff x="7298" y="175682"/>
                          <a:chExt cx="3559" cy="583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 flipV="1">
                            <a:off x="7797" y="175960"/>
                            <a:ext cx="3060" cy="7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7298" y="175682"/>
                            <a:ext cx="818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  <w:t>②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75pt;margin-top:103.55pt;height:29.15pt;width:177.95pt;z-index:251681792;mso-width-relative:page;mso-height-relative:page;" coordorigin="7298,175682" coordsize="3559,583" o:gfxdata="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MGLuVzaAAAACgEAAA8AAAAAAAAAAQAgAAAAIgAAAGRycy9kb3ducmV2&#10;LnhtbFBLAQIUABQAAAAIAIdO4kDSGWG73gIAAJ0GAAAOAAAAAAAAAAEAIAAAACkBAABkcnMvZTJv&#10;RG9jLnhtbFBLBQYAAAAABgAGAFkBAAB5BgAAAAA=&#10;">
                <o:lock v:ext="edit" aspectratio="f"/>
                <v:line id="_x0000_s1026" o:spid="_x0000_s1026" o:spt="20" style="position:absolute;left:7797;top:175960;flip:y;height:77;width:3060;" filled="f" stroked="t" coordsize="21600,21600" o:gfxdata="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sd+U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7298;top:175682;height:583;width:818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w:t>②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4677410</wp:posOffset>
                </wp:positionH>
                <wp:positionV relativeFrom="paragraph">
                  <wp:posOffset>2240280</wp:posOffset>
                </wp:positionV>
                <wp:extent cx="519430" cy="3359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3pt;margin-top:176.4pt;height:26.45pt;width:40.9pt;z-index:251678720;mso-width-relative:page;mso-height-relative:page;" filled="f" stroked="f" coordsize="21600,21600" o:gfxdata="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DVW1vZ&#10;AAAACwEAAA8AAAAAAAAAAQAgAAAAIgAAAGRycy9kb3ducmV2LnhtbFBLAQIUABQAAAAIAIdO4kAH&#10;F6AorQEAAE8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5299710</wp:posOffset>
                </wp:positionH>
                <wp:positionV relativeFrom="paragraph">
                  <wp:posOffset>593725</wp:posOffset>
                </wp:positionV>
                <wp:extent cx="28575" cy="714375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1437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7.3pt;margin-top:46.75pt;height:56.25pt;width:2.25pt;z-index:251677696;mso-width-relative:page;mso-height-relative:page;" filled="f" stroked="f" coordsize="21600,21600" o:gfxdata="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OjWfraAAAACgEA&#10;AA8AAAAAAAAAAQAgAAAAIgAAAGRycy9kb3ducmV2LnhtbFBLAQIUABQAAAAIAIdO4kC5tx15pgEA&#10;ADQ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800735</wp:posOffset>
                </wp:positionV>
                <wp:extent cx="1323975" cy="523875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52387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05pt;margin-top:63.05pt;height:41.25pt;width:104.25pt;z-index:251676672;mso-width-relative:page;mso-height-relative:page;" filled="f" stroked="f" coordsize="21600,21600" o:gfxdata="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wDTIFtgAAAALAQAA&#10;DwAAAAAAAAABACAAAAAiAAAAZHJzL2Rvd25yZXYueG1sUEsBAhQAFAAAAAgAh07iQFSg7vinAQAA&#10;N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</v:line>
            </w:pict>
          </mc:Fallback>
        </mc:AlternateContent>
      </w:r>
      <w:r>
        <w:rPr>
          <w:highlight w:val="none"/>
        </w:rPr>
        <w:drawing>
          <wp:inline distT="0" distB="0" distL="114300" distR="114300">
            <wp:extent cx="2443480" cy="3153410"/>
            <wp:effectExtent l="0" t="0" r="13970" b="889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highlight w:val="none"/>
        </w:rPr>
      </w:pPr>
      <w:r>
        <w:rPr>
          <w:rFonts w:hint="eastAsia"/>
          <w:highlight w:val="none"/>
          <w:lang w:val="en-US" w:eastAsia="zh-CN"/>
        </w:rPr>
        <w:t>图1 规划台车安装示意图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 xml:space="preserve">①：显示器I                        ②：显示器支架转接件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 xml:space="preserve">③：显示器支架装饰盖             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863"/>
      <w:bookmarkStart w:id="2" w:name="_Toc26021"/>
      <w:bookmarkStart w:id="3" w:name="_Toc22525"/>
      <w:bookmarkStart w:id="4" w:name="_Toc20259"/>
      <w:r>
        <w:rPr>
          <w:rFonts w:hint="eastAsia"/>
          <w:lang w:val="en-US" w:eastAsia="zh-CN"/>
        </w:rPr>
        <w:t>导引台车安装</w:t>
      </w:r>
      <w:bookmarkEnd w:id="1"/>
      <w:bookmarkEnd w:id="2"/>
      <w:bookmarkEnd w:id="3"/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0020"/>
      <w:r>
        <w:rPr>
          <w:rFonts w:hint="eastAsia"/>
          <w:lang w:val="en-US" w:eastAsia="zh-CN"/>
        </w:rPr>
        <w:t>显示器安装</w:t>
      </w:r>
      <w:bookmarkEnd w:id="5"/>
    </w:p>
    <w:p>
      <w:pPr>
        <w:ind w:firstLine="480" w:firstLineChars="200"/>
        <w:rPr>
          <w:rFonts w:hint="eastAsia" w:ascii="宋体" w:hAnsi="宋体"/>
          <w:sz w:val="24"/>
          <w:szCs w:val="24"/>
          <w:highlight w:val="none"/>
          <w:lang w:val="en-US" w:eastAsia="zh-CN"/>
        </w:rPr>
      </w:pPr>
      <w:bookmarkStart w:id="6" w:name="_Toc5137"/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1.固定台车后，取出显示器Ⅱ使用十字螺丝刀卸下显示器装饰罩，并通过显示器Ⅱ自带4颗M4十字组合螺钉安装在导引台车上；</w:t>
      </w:r>
    </w:p>
    <w:p>
      <w:pPr>
        <w:ind w:firstLine="480" w:firstLineChars="200"/>
        <w:rPr>
          <w:rFonts w:hint="eastAsia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2.将台车主体引出的信号线和电源线与显示器Ⅱ连接，将显示器装饰罩与显示器固定，注意将电源线上的抗干扰磁环隐藏在显示器内部。</w:t>
      </w:r>
    </w:p>
    <w:p>
      <w:pPr>
        <w:ind w:firstLine="480" w:firstLineChars="200"/>
        <w:jc w:val="center"/>
        <w:rPr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194310</wp:posOffset>
                </wp:positionV>
                <wp:extent cx="1694815" cy="645160"/>
                <wp:effectExtent l="0" t="0" r="635" b="419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815" cy="645160"/>
                          <a:chOff x="7274" y="176059"/>
                          <a:chExt cx="2669" cy="1016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7709" y="176476"/>
                            <a:ext cx="2234" cy="59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7274" y="176059"/>
                            <a:ext cx="818" cy="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  <w:t>②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.3pt;margin-top:15.3pt;height:50.8pt;width:133.45pt;z-index:251683840;mso-width-relative:page;mso-height-relative:page;" coordorigin="7274,176059" coordsize="2669,1016" o:gfxdata="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sVXlBtkAAAAKAQAADwAAAAAAAAABACAAAAAiAAAAZHJzL2Rvd25yZXYueG1sUEsBAhQAFAAA&#10;AAgAh07iQHifjn7SAgAAlQYAAA4AAAAAAAAAAQAgAAAAKAEAAGRycy9lMm9Eb2MueG1sUEsFBgAA&#10;AAAGAAYAWQEAAGwGAAAAAA==&#10;">
                <o:lock v:ext="edit" aspectratio="f"/>
                <v:line id="_x0000_s1026" o:spid="_x0000_s1026" o:spt="20" style="position:absolute;left:7709;top:176476;height:599;width:2234;" filled="f" stroked="t" coordsize="21600,21600" o:gfxdata="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Non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7274;top:176059;height:589;width:818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w:t>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356235</wp:posOffset>
                </wp:positionV>
                <wp:extent cx="519430" cy="40259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3pt;margin-top:28.05pt;height:31.7pt;width:40.9pt;z-index:251682816;mso-width-relative:page;mso-height-relative:page;" filled="f" stroked="f" coordsize="21600,21600" o:gfxdata="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MC2ZdgA&#10;AAAKAQAADwAAAAAAAAABACAAAAAiAAAAZHJzL2Rvd25yZXYueG1sUEsBAhQAFAAAAAgAh07iQOFo&#10;+VqtAQAAT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592455</wp:posOffset>
                </wp:positionV>
                <wp:extent cx="990600" cy="361315"/>
                <wp:effectExtent l="0" t="4445" r="19050" b="342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3613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5pt;margin-top:46.65pt;height:28.45pt;width:78pt;z-index:251679744;mso-width-relative:page;mso-height-relative:page;" filled="f" stroked="t" coordsize="21600,21600" o:gfxdata="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A4KT3ZAAAACgEAAA8AAAAAAAAAAQAgAAAAIgAAAGRy&#10;cy9kb3ducmV2LnhtbFBLAQIUABQAAAAIAIdO4kCW5Q9eBAIAAPMDAAAOAAAAAAAAAAEAIAAAACgB&#10;AABkcnMvZTJvRG9jLnhtbFBLBQYAAAAABgAGAFkBAACe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highlight w:val="non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1562735</wp:posOffset>
                </wp:positionV>
                <wp:extent cx="1862455" cy="767715"/>
                <wp:effectExtent l="0" t="17145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455" cy="767517"/>
                          <a:chOff x="10904" y="178259"/>
                          <a:chExt cx="3713" cy="1258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 flipH="1" flipV="1">
                            <a:off x="10904" y="178259"/>
                            <a:ext cx="2894" cy="8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3799" y="178879"/>
                            <a:ext cx="818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  <w:t>③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05pt;margin-top:123.05pt;height:60.45pt;width:146.65pt;z-index:251684864;mso-width-relative:page;mso-height-relative:page;" coordorigin="10904,178259" coordsize="3713,1258" o:gfxdata="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EwVszDcAAAACwEAAA8AAAAAAAAAAQAgAAAAIgAA&#10;AGRycy9kb3ducmV2LnhtbFBLAQIUABQAAAAIAIdO4kAFVvyq6AIAAKgGAAAOAAAAAAAAAAEAIAAA&#10;ACsBAABkcnMvZTJvRG9jLnhtbFBLBQYAAAAABgAGAFkBAACFBgAAAAA=&#10;">
                <o:lock v:ext="edit" aspectratio="f"/>
                <v:line id="_x0000_s1026" o:spid="_x0000_s1026" o:spt="20" style="position:absolute;left:10904;top:178259;flip:x y;height:872;width:2894;" filled="f" stroked="t" coordsize="21600,21600" o:gfxdata="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FpsB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13799;top:178879;height:638;width:818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auto"/>
                            <w:sz w:val="24"/>
                            <w:szCs w:val="24"/>
                            <w:lang w:val="en-US" w:eastAsia="zh-CN"/>
                          </w:rPr>
                          <w:t>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114300" distR="114300">
            <wp:extent cx="3416935" cy="2382520"/>
            <wp:effectExtent l="0" t="0" r="12065" b="1778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图2-1 导引台车显示器安装示意图</w:t>
      </w:r>
    </w:p>
    <w:p>
      <w:pPr>
        <w:ind w:firstLine="480" w:firstLineChars="200"/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  <w:t>①：显示器Ⅱ                       ②：显示器支架</w:t>
      </w:r>
    </w:p>
    <w:p>
      <w:pPr>
        <w:ind w:firstLine="480" w:firstLineChars="200"/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  <w:t xml:space="preserve">③：显示器装饰罩            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6048"/>
      <w:r>
        <w:rPr>
          <w:rFonts w:hint="eastAsia"/>
          <w:lang w:val="en-US" w:eastAsia="zh-CN"/>
        </w:rPr>
        <w:t>机械臂安装</w:t>
      </w:r>
      <w:bookmarkEnd w:id="7"/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  <w:t>1.卸下4颗螺丝盖，使用十字螺丝刀卸下</w:t>
      </w:r>
      <w:r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  <w:t>机械臂装饰罩1</w:t>
      </w:r>
      <w:r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  <w:t>、</w:t>
      </w:r>
      <w:r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  <w:t>机械臂装饰罩</w:t>
      </w:r>
      <w:r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  <w:t>2；</w:t>
      </w:r>
    </w:p>
    <w:p>
      <w:pPr>
        <w:ind w:firstLine="480" w:firstLineChars="200"/>
        <w:rPr>
          <w:rFonts w:hint="default" w:ascii="宋体" w:hAnsi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  <w:t>2.取出机械臂</w:t>
      </w:r>
      <w:r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  <w:t>，将其控制线插头与位于机械臂支撑法兰内部插头连接并锁紧防脱扣，注意插头与插座方向，随后将多余线缆盘放在机械臂支撑法兰内部；</w:t>
      </w:r>
    </w:p>
    <w:p>
      <w:pPr>
        <w:ind w:firstLine="480" w:firstLineChars="200"/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  <w:t>3.使用内六角扳手用自带4颗M8内六角螺钉将机械臂固定在机械臂支撑法兰上，注意机械臂安装方向；</w:t>
      </w:r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  <w:t>4.机械臂安装完毕后，将机械臂装饰罩1、</w:t>
      </w:r>
      <w:r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  <w:t>机械臂装饰罩</w:t>
      </w:r>
      <w:r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  <w:t>2安装在原位置，扣紧螺丝盖。</w:t>
      </w:r>
    </w:p>
    <w:p>
      <w:pPr>
        <w:ind w:firstLine="480" w:firstLineChars="200"/>
        <w:jc w:val="center"/>
        <w:rPr>
          <w:highlight w:val="none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-28575</wp:posOffset>
                </wp:positionV>
                <wp:extent cx="4283075" cy="2395220"/>
                <wp:effectExtent l="0" t="0" r="0" b="42545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3075" cy="2395220"/>
                          <a:chOff x="7624" y="60850"/>
                          <a:chExt cx="6745" cy="3772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7624" y="62462"/>
                            <a:ext cx="2696" cy="838"/>
                            <a:chOff x="8104" y="179950"/>
                            <a:chExt cx="2696" cy="838"/>
                          </a:xfrm>
                        </wpg:grpSpPr>
                        <wps:wsp>
                          <wps:cNvPr id="42" name="直接连接符 42"/>
                          <wps:cNvCnPr/>
                          <wps:spPr>
                            <a:xfrm>
                              <a:off x="8640" y="180356"/>
                              <a:ext cx="2160" cy="43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8104" y="179950"/>
                              <a:ext cx="818" cy="5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auto"/>
                                    <w:sz w:val="24"/>
                                    <w:szCs w:val="24"/>
                                    <w:lang w:val="en-US" w:eastAsia="zh-CN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93" name="组合 93"/>
                        <wpg:cNvGrpSpPr/>
                        <wpg:grpSpPr>
                          <a:xfrm>
                            <a:off x="10513" y="60850"/>
                            <a:ext cx="3856" cy="3772"/>
                            <a:chOff x="10513" y="60850"/>
                            <a:chExt cx="3856" cy="3772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11520" y="62503"/>
                              <a:ext cx="2560" cy="872"/>
                              <a:chOff x="12524" y="180426"/>
                              <a:chExt cx="2560" cy="872"/>
                            </a:xfrm>
                          </wpg:grpSpPr>
                          <wps:wsp>
                            <wps:cNvPr id="26" name="文本框 26"/>
                            <wps:cNvSpPr txBox="1"/>
                            <wps:spPr>
                              <a:xfrm>
                                <a:off x="14266" y="180426"/>
                                <a:ext cx="818" cy="5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7" name="直接连接符 27"/>
                            <wps:cNvCnPr/>
                            <wps:spPr>
                              <a:xfrm flipH="1">
                                <a:off x="12524" y="180827"/>
                                <a:ext cx="1731" cy="47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1" name="组合 21"/>
                          <wpg:cNvGrpSpPr/>
                          <wpg:grpSpPr>
                            <a:xfrm>
                              <a:off x="11107" y="63003"/>
                              <a:ext cx="3132" cy="995"/>
                              <a:chOff x="11669" y="182114"/>
                              <a:chExt cx="3325" cy="1014"/>
                            </a:xfrm>
                          </wpg:grpSpPr>
                          <wps:wsp>
                            <wps:cNvPr id="19" name="文本框 19"/>
                            <wps:cNvSpPr txBox="1"/>
                            <wps:spPr>
                              <a:xfrm>
                                <a:off x="14176" y="182114"/>
                                <a:ext cx="818" cy="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0" name="直接连接符 20"/>
                            <wps:cNvCnPr/>
                            <wps:spPr>
                              <a:xfrm flipH="1">
                                <a:off x="11669" y="182546"/>
                                <a:ext cx="2554" cy="58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54" name="组合 54"/>
                          <wpg:cNvGrpSpPr/>
                          <wpg:grpSpPr>
                            <a:xfrm>
                              <a:off x="11137" y="63880"/>
                              <a:ext cx="3232" cy="742"/>
                              <a:chOff x="11729" y="182866"/>
                              <a:chExt cx="3232" cy="742"/>
                            </a:xfrm>
                          </wpg:grpSpPr>
                          <wps:wsp>
                            <wps:cNvPr id="52" name="直接连接符 52"/>
                            <wps:cNvCnPr/>
                            <wps:spPr>
                              <a:xfrm flipH="1">
                                <a:off x="11729" y="183253"/>
                                <a:ext cx="2442" cy="35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  <wps:wsp>
                            <wps:cNvPr id="53" name="文本框 53"/>
                            <wps:cNvSpPr txBox="1"/>
                            <wps:spPr>
                              <a:xfrm>
                                <a:off x="14143" y="182866"/>
                                <a:ext cx="818" cy="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92" name="组合 92"/>
                          <wpg:cNvGrpSpPr/>
                          <wpg:grpSpPr>
                            <a:xfrm>
                              <a:off x="10513" y="60850"/>
                              <a:ext cx="3819" cy="1501"/>
                              <a:chOff x="10513" y="60850"/>
                              <a:chExt cx="3819" cy="1501"/>
                            </a:xfrm>
                          </wpg:grpSpPr>
                          <wpg:grpSp>
                            <wpg:cNvPr id="50" name="组合 50"/>
                            <wpg:cNvGrpSpPr/>
                            <wpg:grpSpPr>
                              <a:xfrm>
                                <a:off x="10513" y="60850"/>
                                <a:ext cx="3819" cy="1003"/>
                                <a:chOff x="11234" y="179530"/>
                                <a:chExt cx="3819" cy="1003"/>
                              </a:xfrm>
                            </wpg:grpSpPr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1234" y="179944"/>
                                  <a:ext cx="3022" cy="589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9" name="文本框 49"/>
                              <wps:cNvSpPr txBox="1"/>
                              <wps:spPr>
                                <a:xfrm>
                                  <a:off x="14235" y="179530"/>
                                  <a:ext cx="818" cy="6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auto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①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grpSp>
                          <wpg:grpSp>
                            <wpg:cNvPr id="60" name="组合 60"/>
                            <wpg:cNvGrpSpPr/>
                            <wpg:grpSpPr>
                              <a:xfrm>
                                <a:off x="11330" y="61481"/>
                                <a:ext cx="2479" cy="870"/>
                                <a:chOff x="12619" y="180319"/>
                                <a:chExt cx="2479" cy="870"/>
                              </a:xfrm>
                            </wpg:grpSpPr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14280" y="180319"/>
                                  <a:ext cx="818" cy="6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auto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auto"/>
                                        <w:sz w:val="24"/>
                                        <w:szCs w:val="24"/>
                                        <w:lang w:val="en-US" w:eastAsia="zh-CN"/>
                                      </w:rPr>
                                      <w:t>⑥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>
                                  <a:off x="12619" y="180718"/>
                                  <a:ext cx="1731" cy="47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pt;margin-top:-2.25pt;height:188.6pt;width:337.25pt;z-index:251707392;mso-width-relative:page;mso-height-relative:page;" coordorigin="7624,60850" coordsize="6745,3772" o:gfxdata="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">
                <o:lock v:ext="edit" aspectratio="f"/>
                <v:group id="_x0000_s1026" o:spid="_x0000_s1026" o:spt="203" style="position:absolute;left:7624;top:62462;height:838;width:2696;" coordorigin="8104,179950" coordsize="2696,83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8640;top:180356;height:432;width:2160;" filled="f" stroked="t" coordsize="21600,21600" o:gfxdata="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LZ9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  <v:shape id="_x0000_s1026" o:spid="_x0000_s1026" o:spt="202" type="#_x0000_t202" style="position:absolute;left:8104;top:179950;height:573;width:818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US" w:eastAsia="zh-CN"/>
                            </w:rPr>
                            <w:t>③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0513;top:60850;height:3772;width:3856;" coordorigin="10513,60850" coordsize="3856,3772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1520;top:62503;height:872;width:2560;" coordorigin="12524,180426" coordsize="2560,87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202" type="#_x0000_t202" style="position:absolute;left:14266;top:180426;height:589;width:818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②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2524;top:180827;flip:x;height:471;width:1731;" filled="f" stroked="t" coordsize="21600,21600" o:gfxdata="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NdK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1107;top:63003;height:995;width:3132;" coordorigin="11669,182114" coordsize="3325,1014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14176;top:182114;height:591;width:818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④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1669;top:182546;flip:x;height:582;width:2554;" filled="f" stroked="t" coordsize="21600,21600" o:gfxdata="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k7NK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1137;top:63880;height:742;width:3232;" coordorigin="11729,182866" coordsize="3232,74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11729;top:183253;flip:x;height:355;width:2442;" filled="f" stroked="t" coordsize="21600,21600" o:gfxdata="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vKRD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  <v:shape id="_x0000_s1026" o:spid="_x0000_s1026" o:spt="202" type="#_x0000_t202" style="position:absolute;left:14143;top:182866;height:649;width:818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⑤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0513;top:60850;height:1501;width:3819;" coordorigin="10513,60850" coordsize="3819,1501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10513;top:60850;height:1003;width:3819;" coordorigin="11234,179530" coordsize="3819,1003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<o:lock v:ext="edit" aspectratio="f"/>
                      <v:line id="_x0000_s1026" o:spid="_x0000_s1026" o:spt="20" style="position:absolute;left:11234;top:179944;flip:x;height:589;width:3022;" filled="f" stroked="t" coordsize="21600,21600" o:gfxdata="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jQV0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4235;top:179530;height:603;width:818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  <w:t>①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11330;top:61481;height:870;width:2479;" coordorigin="12619,180319" coordsize="2479,87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_x0000_s1026" o:spid="_x0000_s1026" o:spt="202" type="#_x0000_t202" style="position:absolute;left:14280;top:180319;height:663;width:818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 w:eastAsia="zh-CN"/>
                                </w:rPr>
                                <w:t>⑥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12619;top:180718;flip:x;height:471;width:1731;" filled="f" stroked="t" coordsize="21600,21600" o:gfxdata="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GDYy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w:drawing>
          <wp:inline distT="0" distB="0" distL="114300" distR="114300">
            <wp:extent cx="2566670" cy="3200400"/>
            <wp:effectExtent l="0" t="0" r="5080" b="0"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图2-2 导引台车机械臂安装示意图</w:t>
      </w:r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  <w:t>①：机械臂                       ②：机械臂装饰罩1</w:t>
      </w:r>
    </w:p>
    <w:p>
      <w:pPr>
        <w:ind w:firstLine="480" w:firstLineChars="200"/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  <w:t>③：机械臂装饰罩2                 ④：机械臂控制线插头</w:t>
      </w:r>
    </w:p>
    <w:p>
      <w:pPr>
        <w:ind w:firstLine="480" w:firstLineChars="200"/>
        <w:rPr>
          <w:rFonts w:hint="eastAsia" w:ascii="宋体" w:hAnsi="宋体" w:eastAsia="宋体" w:cs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  <w:t xml:space="preserve">⑤：机械臂支撑法兰            </w:t>
      </w:r>
      <w:r>
        <w:rPr>
          <w:rFonts w:hint="eastAsia" w:ascii="宋体" w:hAnsi="宋体" w:eastAsia="宋体" w:cs="Times New Roman"/>
          <w:color w:val="auto"/>
          <w:sz w:val="24"/>
          <w:szCs w:val="24"/>
          <w:highlight w:val="none"/>
          <w:lang w:val="en-US" w:eastAsia="zh-CN"/>
        </w:rPr>
        <w:t xml:space="preserve">   ⑥：螺丝盖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028825" cy="1390650"/>
            <wp:effectExtent l="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default" w:eastAsia="宋体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图2-3 </w:t>
      </w:r>
      <w:r>
        <w:rPr>
          <w:rFonts w:hint="eastAsia"/>
          <w:lang w:val="en-US" w:eastAsia="zh-CN"/>
        </w:rPr>
        <w:t>机械臂控制线插头安装示意图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1237"/>
      <w:r>
        <w:rPr>
          <w:rFonts w:hint="eastAsia"/>
          <w:lang w:val="en-US" w:eastAsia="zh-CN"/>
        </w:rPr>
        <w:t>支撑杆及连接件安装</w:t>
      </w:r>
      <w:bookmarkEnd w:id="8"/>
    </w:p>
    <w:p>
      <w:pPr>
        <w:numPr>
          <w:ilvl w:val="0"/>
          <w:numId w:val="3"/>
        </w:numPr>
        <w:ind w:firstLine="480" w:firstLineChars="200"/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  <w:t>按压打开收纳盖板，取支撑杆带内螺纹端旋紧固定在台车上；</w:t>
      </w:r>
    </w:p>
    <w:p>
      <w:pPr>
        <w:numPr>
          <w:ilvl w:val="0"/>
          <w:numId w:val="3"/>
        </w:numPr>
        <w:ind w:firstLine="480" w:firstLineChars="200"/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  <w:t>取连接件在合适高度位置固定在支撑杆上。</w:t>
      </w:r>
    </w:p>
    <w:p>
      <w:pPr>
        <w:ind w:firstLine="480" w:firstLineChars="200"/>
        <w:jc w:val="center"/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180340</wp:posOffset>
                </wp:positionV>
                <wp:extent cx="3523615" cy="1455420"/>
                <wp:effectExtent l="0" t="0" r="0" b="4953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3615" cy="1455420"/>
                          <a:chOff x="7692" y="61166"/>
                          <a:chExt cx="5549" cy="2292"/>
                        </a:xfrm>
                      </wpg:grpSpPr>
                      <wpg:grpSp>
                        <wpg:cNvPr id="97" name="组合 44"/>
                        <wpg:cNvGrpSpPr/>
                        <wpg:grpSpPr>
                          <a:xfrm>
                            <a:off x="7692" y="61303"/>
                            <a:ext cx="2238" cy="573"/>
                            <a:chOff x="8172" y="178791"/>
                            <a:chExt cx="2238" cy="573"/>
                          </a:xfrm>
                        </wpg:grpSpPr>
                        <wps:wsp>
                          <wps:cNvPr id="98" name="直接连接符 42"/>
                          <wps:cNvCnPr/>
                          <wps:spPr>
                            <a:xfrm flipV="1">
                              <a:off x="8644" y="178860"/>
                              <a:ext cx="1766" cy="25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s:wsp>
                          <wps:cNvPr id="99" name="文本框 43"/>
                          <wps:cNvSpPr txBox="1"/>
                          <wps:spPr>
                            <a:xfrm>
                              <a:off x="8172" y="178791"/>
                              <a:ext cx="818" cy="5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auto"/>
                                    <w:sz w:val="24"/>
                                    <w:szCs w:val="24"/>
                                    <w:lang w:val="en-US" w:eastAsia="zh-CN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00" name="组合 93"/>
                        <wpg:cNvGrpSpPr/>
                        <wpg:grpSpPr>
                          <a:xfrm>
                            <a:off x="10199" y="61166"/>
                            <a:ext cx="3042" cy="2292"/>
                            <a:chOff x="10199" y="61166"/>
                            <a:chExt cx="3042" cy="2292"/>
                          </a:xfrm>
                        </wpg:grpSpPr>
                        <wps:wsp>
                          <wps:cNvPr id="102" name="文本框 26"/>
                          <wps:cNvSpPr txBox="1"/>
                          <wps:spPr>
                            <a:xfrm>
                              <a:off x="11980" y="61166"/>
                              <a:ext cx="818" cy="5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auto"/>
                                    <w:sz w:val="24"/>
                                    <w:szCs w:val="24"/>
                                    <w:lang w:val="en-US" w:eastAsia="zh-CN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08" name="直接连接符 52"/>
                          <wps:cNvCnPr/>
                          <wps:spPr>
                            <a:xfrm flipH="1">
                              <a:off x="10199" y="61563"/>
                              <a:ext cx="1836" cy="28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 upright="1"/>
                        </wps:wsp>
                        <wpg:grpSp>
                          <wpg:cNvPr id="111" name="组合 50"/>
                          <wpg:cNvGrpSpPr/>
                          <wpg:grpSpPr>
                            <a:xfrm rot="0">
                              <a:off x="10421" y="62637"/>
                              <a:ext cx="2820" cy="821"/>
                              <a:chOff x="11142" y="181317"/>
                              <a:chExt cx="2820" cy="821"/>
                            </a:xfrm>
                          </wpg:grpSpPr>
                          <wps:wsp>
                            <wps:cNvPr id="112" name="直接连接符 48"/>
                            <wps:cNvCnPr/>
                            <wps:spPr>
                              <a:xfrm flipH="1">
                                <a:off x="11142" y="181716"/>
                                <a:ext cx="2059" cy="42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  <wps:wsp>
                            <wps:cNvPr id="113" name="文本框 49"/>
                            <wps:cNvSpPr txBox="1"/>
                            <wps:spPr>
                              <a:xfrm>
                                <a:off x="13144" y="181317"/>
                                <a:ext cx="818" cy="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5.4pt;margin-top:14.2pt;height:114.6pt;width:277.45pt;z-index:251708416;mso-width-relative:page;mso-height-relative:page;" coordorigin="7692,61166" coordsize="5549,2292" o:gfxdata="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AAAAAGRycy9QSwECFAAUAAAACACHTuJAHPro6doAAAAKAQAADwAAAAAAAAABACAA&#10;AAAiAAAAZHJzL2Rvd25yZXYueG1sUEsBAhQAFAAAAAgAh07iQPjyAEBFBAAAdhEAAA4AAAAAAAAA&#10;AQAgAAAAKQEAAGRycy9lMm9Eb2MueG1sUEsFBgAAAAAGAAYAWQEAAOAHAAAAAA==&#10;">
                <o:lock v:ext="edit" aspectratio="f"/>
                <v:group id="组合 44" o:spid="_x0000_s1026" o:spt="203" style="position:absolute;left:7692;top:61303;height:573;width:2238;" coordorigin="8172,178791" coordsize="2238,573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42" o:spid="_x0000_s1026" o:spt="20" style="position:absolute;left:8644;top:178860;flip:y;height:259;width:1766;" filled="f" stroked="t" coordsize="21600,21600" o:gfxdata="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7Skz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  <v:shape id="文本框 43" o:spid="_x0000_s1026" o:spt="202" type="#_x0000_t202" style="position:absolute;left:8172;top:178791;height:573;width:818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US" w:eastAsia="zh-CN"/>
                            </w:rPr>
                            <w:t>③</w:t>
                          </w:r>
                        </w:p>
                      </w:txbxContent>
                    </v:textbox>
                  </v:shape>
                </v:group>
                <v:group id="组合 93" o:spid="_x0000_s1026" o:spt="203" style="position:absolute;left:10199;top:61166;height:2292;width:3042;" coordorigin="10199,61166" coordsize="3042,2292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6" o:spid="_x0000_s1026" o:spt="202" type="#_x0000_t202" style="position:absolute;left:11980;top:61166;height:589;width:818;" filled="f" stroked="f" coordsize="21600,21600" o:gfxdata="UEsDBAoAAAAAAIdO4kAAAAAAAAAAAAAAAAAEAAAAZHJzL1BLAwQUAAAACACHTuJAtZAjgboAAADc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WoEz2fiB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kCOB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US" w:eastAsia="zh-CN"/>
                            </w:rPr>
                            <w:t>②</w:t>
                          </w:r>
                        </w:p>
                      </w:txbxContent>
                    </v:textbox>
                  </v:shape>
                  <v:line id="直接连接符 52" o:spid="_x0000_s1026" o:spt="20" style="position:absolute;left:10199;top:61563;flip:x;height:286;width:1836;" filled="f" stroked="t" coordsize="21600,21600" o:gfxdata="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ITHH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open"/>
                    <v:imagedata o:title=""/>
                    <o:lock v:ext="edit" aspectratio="f"/>
                  </v:line>
                  <v:group id="组合 50" o:spid="_x0000_s1026" o:spt="203" style="position:absolute;left:10421;top:62637;height:821;width:2820;" coordorigin="11142,181317" coordsize="2820,82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直接连接符 48" o:spid="_x0000_s1026" o:spt="20" style="position:absolute;left:11142;top:181716;flip:x;height:422;width:2059;" filled="f" stroked="t" coordsize="21600,21600" o:gfxdata="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CQ8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  <v:shape id="文本框 49" o:spid="_x0000_s1026" o:spt="202" type="#_x0000_t202" style="position:absolute;left:13144;top:181317;height:603;width:818;" filled="f" stroked="f" coordsize="21600,21600" o:gfxdata="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UQx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①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drawing>
          <wp:inline distT="0" distB="0" distL="114300" distR="114300">
            <wp:extent cx="2051050" cy="3258820"/>
            <wp:effectExtent l="0" t="0" r="6350" b="17780"/>
            <wp:docPr id="9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rPr>
          <w:rFonts w:hint="eastAsia"/>
          <w:highlight w:val="none"/>
          <w:lang w:val="en-US" w:eastAsia="zh-CN"/>
        </w:rPr>
        <w:t>图2-4 导引台车支撑杆及连接件安装示意图</w:t>
      </w:r>
    </w:p>
    <w:p>
      <w:pPr>
        <w:ind w:firstLine="480" w:firstLineChars="200"/>
        <w:rPr>
          <w:rFonts w:hint="default" w:ascii="宋体" w:hAnsi="宋体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  <w:t>①：</w:t>
      </w:r>
      <w:r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  <w:t>收纳盖板</w:t>
      </w:r>
      <w:r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  <w:t xml:space="preserve">                       ②：</w:t>
      </w:r>
      <w:r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  <w:t>支撑杆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  <w:t>③：</w:t>
      </w:r>
      <w:r>
        <w:rPr>
          <w:rFonts w:hint="eastAsia" w:ascii="宋体" w:hAnsi="宋体" w:cs="Times New Roman"/>
          <w:sz w:val="24"/>
          <w:szCs w:val="24"/>
          <w:highlight w:val="none"/>
          <w:lang w:val="en-US" w:eastAsia="zh-CN"/>
        </w:rPr>
        <w:t>连接件</w:t>
      </w:r>
      <w:r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  <w:t xml:space="preserve">               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938"/>
      <w:bookmarkStart w:id="10" w:name="_Toc32566"/>
      <w:bookmarkStart w:id="11" w:name="_Toc26183"/>
      <w:r>
        <w:rPr>
          <w:rFonts w:hint="eastAsia"/>
          <w:lang w:val="en-US" w:eastAsia="zh-CN"/>
        </w:rPr>
        <w:t>工具安装</w:t>
      </w:r>
      <w:bookmarkEnd w:id="9"/>
      <w:bookmarkEnd w:id="10"/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669"/>
      <w:r>
        <w:rPr>
          <w:rFonts w:hint="eastAsia"/>
          <w:lang w:val="en-US" w:eastAsia="zh-CN"/>
        </w:rPr>
        <w:t>转接法兰安装</w:t>
      </w:r>
      <w:bookmarkEnd w:id="12"/>
    </w:p>
    <w:p>
      <w:pPr>
        <w:numPr>
          <w:ilvl w:val="0"/>
          <w:numId w:val="4"/>
        </w:numPr>
        <w:ind w:firstLine="480" w:firstLineChars="200"/>
        <w:rPr>
          <w:rFonts w:hint="default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使用内六角扳手将转接法兰Ⅰ、转接法兰Ⅱ拆开，使用4颗M6X20内六角螺钉将转接法兰Ⅰ安装在机械臂前端，随后将转接法兰Ⅱ固定在转接法兰Ⅰ上，注意定位销位置。</w:t>
      </w:r>
    </w:p>
    <w:p>
      <w:pPr>
        <w:ind w:firstLine="480" w:firstLineChars="200"/>
        <w:jc w:val="center"/>
        <w:rPr>
          <w:highlight w:val="none"/>
        </w:rPr>
      </w:pP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710565</wp:posOffset>
                </wp:positionV>
                <wp:extent cx="519430" cy="44767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75pt;margin-top:55.95pt;height:35.25pt;width:40.9pt;z-index:-251642880;mso-width-relative:page;mso-height-relative:page;" filled="f" stroked="f" coordsize="21600,21600" o:gfxdata="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rdDjzY&#10;AAAACwEAAA8AAAAAAAAAAQAgAAAAIgAAAGRycy9kb3ducmV2LnhtbFBLAQIUABQAAAAIAIdO4kBk&#10;hKYBrgEAAE8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4277360</wp:posOffset>
                </wp:positionH>
                <wp:positionV relativeFrom="paragraph">
                  <wp:posOffset>200025</wp:posOffset>
                </wp:positionV>
                <wp:extent cx="519430" cy="37846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8pt;margin-top:15.75pt;height:29.8pt;width:40.9pt;z-index:-251643904;mso-width-relative:page;mso-height-relative:page;" filled="f" stroked="f" coordsize="21600,21600" o:gfxdata="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1Gz5NcA&#10;AAAJAQAADwAAAAAAAAABACAAAAAiAAAAZHJzL2Rvd25yZXYueG1sUEsBAhQAFAAAAAgAh07iQEix&#10;5wKuAQAATw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365125</wp:posOffset>
                </wp:positionV>
                <wp:extent cx="519430" cy="42164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5pt;margin-top:28.75pt;height:33.2pt;width:40.9pt;z-index:251695104;mso-width-relative:page;mso-height-relative:page;" filled="f" stroked="f" coordsize="21600,21600" o:gfxdata="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jrmDPWAAAA&#10;CQEAAA8AAAAAAAAAAQAgAAAAIgAAAGRycy9kb3ducmV2LnhtbFBLAQIUABQAAAAIAIdO4kAEashl&#10;rQEAAE8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989965</wp:posOffset>
                </wp:positionV>
                <wp:extent cx="1058545" cy="523875"/>
                <wp:effectExtent l="0" t="4445" r="8255" b="241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545" cy="5238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8.25pt;margin-top:77.95pt;height:41.25pt;width:83.35pt;z-index:251686912;mso-width-relative:page;mso-height-relative:page;" filled="f" stroked="t" coordsize="21600,21600" o:gfxdata="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rGXPS2gAAAAsBAAAPAAAAAAAAAAEAIAAAACIA&#10;AABkcnMvZG93bnJldi54bWxQSwECFAAUAAAACACHTuJAznF5qgcCAAD2AwAADgAAAAAAAAABACAA&#10;AAAp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445135</wp:posOffset>
                </wp:positionV>
                <wp:extent cx="1515110" cy="600075"/>
                <wp:effectExtent l="0" t="4445" r="8890" b="2413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5110" cy="6000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3.75pt;margin-top:35.05pt;height:47.25pt;width:119.3pt;z-index:251687936;mso-width-relative:page;mso-height-relative:page;" filled="f" stroked="t" coordsize="21600,21600" o:gfxdata="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Vn2D7YAAAACgEAAA8AAAAAAAAAAQAgAAAAIgAAAGRy&#10;cy9kb3ducmV2LnhtbFBLAQIUABQAAAAIAIdO4kC4KUUOBQIAAPYDAAAOAAAAAAAAAAEAIAAAACcB&#10;AABkcnMvZTJvRG9jLnhtbFBLBQYAAAAABgAGAFkBAACe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607060</wp:posOffset>
                </wp:positionV>
                <wp:extent cx="971550" cy="371475"/>
                <wp:effectExtent l="1905" t="4445" r="17145" b="241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714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3pt;margin-top:47.8pt;height:29.25pt;width:76.5pt;z-index:251685888;mso-width-relative:page;mso-height-relative:page;" filled="f" stroked="t" coordsize="21600,21600" o:gfxdata="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GVnGraAAAACgEAAA8AAAAAAAAAAQAgAAAAIgAAAGRycy9kb3du&#10;cmV2LnhtbFBLAQIUABQAAAAIAIdO4kBTmG3t/QEAAOsDAAAOAAAAAAAAAAEAIAAAACkBAABkcnMv&#10;ZTJvRG9jLnhtbFBLBQYAAAAABgAGAFkBAACY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highlight w:val="none"/>
        </w:rPr>
        <w:drawing>
          <wp:inline distT="0" distB="0" distL="114300" distR="114300">
            <wp:extent cx="2345690" cy="2201545"/>
            <wp:effectExtent l="0" t="0" r="16510" b="8255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图3-1 工具转接法兰安装示意图</w:t>
      </w:r>
    </w:p>
    <w:p>
      <w:pPr>
        <w:adjustRightInd w:val="0"/>
        <w:snapToGrid w:val="0"/>
        <w:spacing w:line="360" w:lineRule="exact"/>
        <w:rPr>
          <w:rFonts w:hint="default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①：机械臂前端                       ②：转接法兰Ⅰ</w:t>
      </w:r>
    </w:p>
    <w:p>
      <w:pPr>
        <w:jc w:val="both"/>
        <w:rPr>
          <w:rFonts w:hint="eastAsia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 xml:space="preserve">③：转接法兰Ⅱ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2901"/>
      <w:r>
        <w:rPr>
          <w:rFonts w:hint="eastAsia"/>
          <w:lang w:val="en-US" w:eastAsia="zh-CN"/>
        </w:rPr>
        <w:t>定位器安装</w:t>
      </w:r>
      <w:bookmarkEnd w:id="13"/>
    </w:p>
    <w:p>
      <w:pPr>
        <w:ind w:firstLine="480"/>
        <w:rPr>
          <w:rFonts w:hint="eastAsia" w:hAnsi="宋体"/>
          <w:sz w:val="24"/>
          <w:highlight w:val="none"/>
          <w:lang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1.将定位器安装在转接法兰Ⅱ上，注意基准边对齐，顺时针转动手柄将其固定。</w:t>
      </w:r>
    </w:p>
    <w:p>
      <w:pPr>
        <w:ind w:firstLine="480"/>
        <w:jc w:val="center"/>
        <w:rPr>
          <w:rFonts w:hint="eastAsia" w:hAnsi="宋体"/>
          <w:sz w:val="24"/>
          <w:highlight w:val="none"/>
          <w:lang w:eastAsia="zh-CN"/>
        </w:rPr>
      </w:pP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93345</wp:posOffset>
                </wp:positionV>
                <wp:extent cx="519430" cy="40513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pt;margin-top:7.35pt;height:31.9pt;width:40.9pt;z-index:-251641856;mso-width-relative:page;mso-height-relative:page;" filled="f" stroked="f" coordsize="21600,21600" o:gfxdata="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w5EsCNYAAAAJ&#10;AQAADwAAAAAAAAABACAAAAAiAAAAZHJzL2Rvd25yZXYueG1sUEsBAhQAFAAAAAgAh07iQKhSvy6s&#10;AQAATw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4648835</wp:posOffset>
                </wp:positionH>
                <wp:positionV relativeFrom="paragraph">
                  <wp:posOffset>436245</wp:posOffset>
                </wp:positionV>
                <wp:extent cx="519430" cy="37846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05pt;margin-top:34.35pt;height:29.8pt;width:40.9pt;z-index:-251645952;mso-width-relative:page;mso-height-relative:page;" filled="f" stroked="f" coordsize="21600,21600" o:gfxdata="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HSgsHY&#10;AAAACgEAAA8AAAAAAAAAAQAgAAAAIgAAAGRycy9kb3ducmV2LnhtbFBLAQIUABQAAAAIAIdO4kCk&#10;cy0rrgEAAE8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622300</wp:posOffset>
                </wp:positionV>
                <wp:extent cx="857250" cy="47625"/>
                <wp:effectExtent l="0" t="44450" r="0" b="222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476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1.8pt;margin-top:49pt;height:3.75pt;width:67.5pt;z-index:251698176;mso-width-relative:page;mso-height-relative:page;" filled="f" stroked="t" coordsize="21600,21600" o:gfxdata="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Q0y3/ZAAAACgEAAA8AAAAAAAAAAQAgAAAA&#10;IgAAAGRycy9kb3ducmV2LnhtbFBLAQIUABQAAAAIAIdO4kBeZraqCgIAAP4DAAAOAAAAAAAAAAEA&#10;IAAAACgBAABkcnMvZTJvRG9jLnhtbFBLBQYAAAAABgAGAFkBAACk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365125</wp:posOffset>
                </wp:positionV>
                <wp:extent cx="704850" cy="323850"/>
                <wp:effectExtent l="1905" t="4445" r="17145" b="1460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238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55pt;margin-top:28.75pt;height:25.5pt;width:55.5pt;z-index:251697152;mso-width-relative:page;mso-height-relative:page;" filled="f" stroked="t" coordsize="21600,21600" o:gfxdata="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3rjM9kAAAAKAQAADwAAAAAAAAABACAAAAAiAAAAZHJzL2Rvd25y&#10;ZXYueG1sUEsBAhQAFAAAAAgAh07iQI23ROj9AQAA6wMAAA4AAAAAAAAAAQAgAAAAKAEAAGRycy9l&#10;Mm9Eb2MueG1sUEsFBgAAAAAGAAYAWQEAAJc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highlight w:val="none"/>
        </w:rPr>
        <w:drawing>
          <wp:inline distT="0" distB="0" distL="114300" distR="114300">
            <wp:extent cx="2640330" cy="1287145"/>
            <wp:effectExtent l="0" t="0" r="7620" b="8255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default" w:hAnsi="宋体"/>
          <w:sz w:val="24"/>
          <w:highlight w:val="none"/>
          <w:lang w:val="en-US" w:eastAsia="zh-CN"/>
        </w:rPr>
      </w:pP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>图</w:t>
      </w:r>
      <w:r>
        <w:rPr>
          <w:rFonts w:hint="eastAsia"/>
          <w:highlight w:val="none"/>
          <w:lang w:val="en-US" w:eastAsia="zh-CN"/>
        </w:rPr>
        <w:t>3-2</w:t>
      </w: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 xml:space="preserve"> 定位器安装示意图</w:t>
      </w:r>
    </w:p>
    <w:p>
      <w:pPr>
        <w:ind w:firstLine="480"/>
        <w:jc w:val="center"/>
        <w:rPr>
          <w:rFonts w:hint="default" w:hAnsi="宋体"/>
          <w:sz w:val="24"/>
          <w:highlight w:val="none"/>
          <w:lang w:val="en-US" w:eastAsia="zh-CN"/>
        </w:rPr>
      </w:pP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128905</wp:posOffset>
                </wp:positionV>
                <wp:extent cx="519430" cy="41338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5pt;margin-top:10.15pt;height:32.55pt;width:40.9pt;z-index:-251644928;mso-width-relative:page;mso-height-relative:page;" filled="f" stroked="f" coordsize="21600,21600" o:gfxdata="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2fcKU1gAA&#10;AAkBAAAPAAAAAAAAAAEAIAAAACIAAABkcnMvZG93bnJldi54bWxQSwECFAAUAAAACACHTuJA8dGx&#10;H64BAABP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98425</wp:posOffset>
                </wp:positionV>
                <wp:extent cx="519430" cy="39624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65pt;margin-top:7.75pt;height:31.2pt;width:40.9pt;z-index:-251649024;mso-width-relative:page;mso-height-relative:page;" filled="f" stroked="f" coordsize="21600,21600" o:gfxdata="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+0QiK9YA&#10;AAAJAQAADwAAAAAAAAABACAAAAAiAAAAZHJzL2Rvd25yZXYueG1sUEsBAhQAFAAAAAgAh07iQBSe&#10;X5ivAQAATw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322580</wp:posOffset>
                </wp:positionV>
                <wp:extent cx="1647825" cy="171450"/>
                <wp:effectExtent l="0" t="4445" r="9525" b="5270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1714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7.55pt;margin-top:25.4pt;height:13.5pt;width:129.75pt;z-index:251688960;mso-width-relative:page;mso-height-relative:page;" filled="f" stroked="t" coordsize="21600,21600" o:gfxdata="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F7LbdgAAAAJAQAADwAAAAAAAAABACAAAAAi&#10;AAAAZHJzL2Rvd25yZXYueG1sUEsBAhQAFAAAAAgAh07iQEQoxI8KAgAA9gMAAA4AAAAAAAAAAQAg&#10;AAAAJwEAAGRycy9lMm9Eb2MueG1sUEsFBgAAAAAGAAYAWQEAAKM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380365</wp:posOffset>
                </wp:positionV>
                <wp:extent cx="1019175" cy="314325"/>
                <wp:effectExtent l="1270" t="4445" r="8255" b="2413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143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3pt;margin-top:29.95pt;height:24.75pt;width:80.25pt;z-index:251692032;mso-width-relative:page;mso-height-relative:page;" filled="f" stroked="t" coordsize="21600,21600" o:gfxdata="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IJlYk2wAAAAoBAAAPAAAAAAAAAAEAIAAAACIAAABkcnMv&#10;ZG93bnJldi54bWxQSwECFAAUAAAACACHTuJAKW6SIQACAADsAwAADgAAAAAAAAABACAAAAAqAQAA&#10;ZHJzL2Uyb0RvYy54bWxQSwUGAAAAAAYABgBZAQAAnA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highlight w:val="none"/>
        </w:rPr>
        <w:drawing>
          <wp:inline distT="0" distB="0" distL="114300" distR="114300">
            <wp:extent cx="1689100" cy="2343785"/>
            <wp:effectExtent l="0" t="0" r="6350" b="18415"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eastAsia" w:ascii="宋体" w:hAnsi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>图</w:t>
      </w:r>
      <w:r>
        <w:rPr>
          <w:rFonts w:hint="eastAsia"/>
          <w:highlight w:val="none"/>
          <w:lang w:val="en-US" w:eastAsia="zh-CN"/>
        </w:rPr>
        <w:t>3-3</w:t>
      </w: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 xml:space="preserve"> 自锁机构示意图</w:t>
      </w:r>
    </w:p>
    <w:p>
      <w:pPr>
        <w:adjustRightInd w:val="0"/>
        <w:snapToGrid w:val="0"/>
        <w:spacing w:line="360" w:lineRule="exact"/>
        <w:rPr>
          <w:rFonts w:hint="default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①：转接法兰                       ②：通道连杆</w:t>
      </w:r>
    </w:p>
    <w:p>
      <w:pPr>
        <w:jc w:val="both"/>
        <w:rPr>
          <w:rFonts w:hint="default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③：自锁按钮                       ④：手柄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5006"/>
      <w:r>
        <w:rPr>
          <w:rFonts w:hint="eastAsia"/>
          <w:lang w:val="en-US" w:eastAsia="zh-CN"/>
        </w:rPr>
        <w:t>配准板安装</w:t>
      </w:r>
      <w:bookmarkEnd w:id="14"/>
    </w:p>
    <w:p>
      <w:pPr>
        <w:ind w:firstLine="480" w:firstLineChars="200"/>
        <w:rPr>
          <w:rFonts w:hint="default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1.按下压杆，将配准板安装在定位器通道处。</w:t>
      </w:r>
    </w:p>
    <w:p>
      <w:pPr>
        <w:ind w:firstLine="480"/>
        <w:jc w:val="center"/>
        <w:rPr>
          <w:rFonts w:hint="default" w:hAnsi="宋体"/>
          <w:sz w:val="24"/>
          <w:highlight w:val="none"/>
          <w:lang w:val="en-US" w:eastAsia="zh-CN"/>
        </w:rPr>
      </w:pP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109220</wp:posOffset>
                </wp:positionV>
                <wp:extent cx="519430" cy="41338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15pt;margin-top:8.6pt;height:32.55pt;width:40.9pt;z-index:-251648000;mso-width-relative:page;mso-height-relative:page;" filled="f" stroked="f" coordsize="21600,21600" o:gfxdata="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1jqD/1gAA&#10;AAkBAAAPAAAAAAAAAAEAIAAAACIAAABkcnMvZG93bnJldi54bWxQSwECFAAUAAAACACHTuJAktHx&#10;qq4BAABP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239395</wp:posOffset>
                </wp:positionV>
                <wp:extent cx="519430" cy="39560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15pt;margin-top:18.85pt;height:31.15pt;width:40.9pt;z-index:-251652096;mso-width-relative:page;mso-height-relative:page;" filled="f" stroked="f" coordsize="21600,21600" o:gfxdata="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il93tcA&#10;AAAKAQAADwAAAAAAAAABACAAAAAiAAAAZHJzL2Rvd25yZXYueG1sUEsBAhQAFAAAAAgAh07iQBDn&#10;wguuAQAATw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4172585</wp:posOffset>
                </wp:positionH>
                <wp:positionV relativeFrom="paragraph">
                  <wp:posOffset>893445</wp:posOffset>
                </wp:positionV>
                <wp:extent cx="880745" cy="38671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按压方向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55pt;margin-top:70.35pt;height:30.45pt;width:69.35pt;z-index:251703296;mso-width-relative:page;mso-height-relative:page;" filled="f" stroked="f" coordsize="21600,21600" o:gfxdata="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Dem2rY&#10;AAAACwEAAA8AAAAAAAAAAQAgAAAAIgAAAGRycy9kb3ducmV2LnhtbFBLAQIUABQAAAAIAIdO4kDK&#10;7hHSrgEAAE8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按压方向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1312545</wp:posOffset>
                </wp:positionV>
                <wp:extent cx="519430" cy="36131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3pt;margin-top:103.35pt;height:28.45pt;width:40.9pt;z-index:251702272;mso-width-relative:page;mso-height-relative:page;" filled="f" stroked="f" coordsize="21600,21600" o:gfxdata="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jMeJ3Y&#10;AAAACwEAAA8AAAAAAAAAAQAgAAAAIgAAAGRycy9kb3ducmV2LnhtbFBLAQIUABQAAAAIAIdO4kAA&#10;eWx6rgEAAE8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901700</wp:posOffset>
                </wp:positionV>
                <wp:extent cx="1190625" cy="542290"/>
                <wp:effectExtent l="0" t="9525" r="9525" b="1968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5422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5.05pt;margin-top:71pt;height:42.7pt;width:93.75pt;z-index:251701248;mso-width-relative:page;mso-height-relative:page;" filled="f" stroked="t" coordsize="21600,21600" o:gfxdata="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UFScz2gAAAAsBAAAPAAAAAAAAAAEA&#10;IAAAACIAAABkcnMvZG93bnJldi54bWxQSwECFAAUAAAACACHTuJAlkpfzQ0CAAAABAAADgAAAAAA&#10;AAABACAAAAApAQAAZHJzL2Uyb0RvYy54bWxQSwUGAAAAAAYABgBZAQAAqA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501650</wp:posOffset>
                </wp:positionV>
                <wp:extent cx="1295400" cy="180975"/>
                <wp:effectExtent l="0" t="4445" r="19050" b="4318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809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9.05pt;margin-top:39.5pt;height:14.25pt;width:102pt;z-index:251699200;mso-width-relative:page;mso-height-relative:page;" filled="f" stroked="t" coordsize="21600,21600" o:gfxdata="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5gIQtgAAAAKAQAADwAAAAAAAAABACAAAAAiAAAA&#10;ZHJzL2Rvd25yZXYueG1sUEsBAhQAFAAAAAgAh07iQM+a5BYHAgAA9gMAAA4AAAAAAAAAAQAgAAAA&#10;JwEAAGRycy9lMm9Eb2MueG1sUEsFBgAAAAAGAAYAWQEAAKA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320675</wp:posOffset>
                </wp:positionV>
                <wp:extent cx="1314450" cy="427990"/>
                <wp:effectExtent l="1270" t="4445" r="17780" b="2476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279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.3pt;margin-top:25.25pt;height:33.7pt;width:103.5pt;z-index:251693056;mso-width-relative:page;mso-height-relative:page;" filled="f" stroked="t" coordsize="21600,21600" o:gfxdata="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/Hpm32QAAAAoBAAAPAAAAAAAAAAEAIAAAACIAAABkcnMv&#10;ZG93bnJldi54bWxQSwECFAAUAAAACACHTuJAdAkvFgICAADsAwAADgAAAAAAAAABACAAAAAoAQAA&#10;ZHJzL2Uyb0RvYy54bWxQSwUGAAAAAAYABgBZAQAAnA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844550</wp:posOffset>
                </wp:positionV>
                <wp:extent cx="1000125" cy="172085"/>
                <wp:effectExtent l="0" t="34290" r="9525" b="2222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720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0.8pt;margin-top:66.5pt;height:13.55pt;width:78.75pt;z-index:251694080;mso-width-relative:page;mso-height-relative:page;" filled="f" stroked="t" coordsize="21600,21600" o:gfxdata="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jeo7HZAAAACwEAAA8AAAAAAAAAAQAgAAAA&#10;IgAAAGRycy9kb3ducmV2LnhtbFBLAQIUABQAAAAIAIdO4kCz6iJ2CgIAAAAEAAAOAAAAAAAAAAEA&#10;IAAAACgBAABkcnMvZTJvRG9jLnhtbFBLBQYAAAAABgAGAFkBAACk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highlight w:val="none"/>
        </w:rPr>
        <w:drawing>
          <wp:inline distT="0" distB="0" distL="114300" distR="114300">
            <wp:extent cx="2461895" cy="1377315"/>
            <wp:effectExtent l="0" t="0" r="14605" b="13335"/>
            <wp:docPr id="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default" w:ascii="宋体" w:hAnsi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>图</w:t>
      </w:r>
      <w:r>
        <w:rPr>
          <w:rFonts w:hint="eastAsia"/>
          <w:highlight w:val="none"/>
          <w:lang w:val="en-US" w:eastAsia="zh-CN"/>
        </w:rPr>
        <w:t>3-4</w:t>
      </w: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 xml:space="preserve"> 配准板安装示意图</w:t>
      </w:r>
    </w:p>
    <w:p>
      <w:pPr>
        <w:adjustRightInd w:val="0"/>
        <w:snapToGrid w:val="0"/>
        <w:spacing w:line="360" w:lineRule="exact"/>
        <w:rPr>
          <w:rFonts w:hint="default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①：配准板                       ②：定位器</w:t>
      </w:r>
    </w:p>
    <w:p>
      <w:pPr>
        <w:jc w:val="both"/>
        <w:rPr>
          <w:rFonts w:hint="default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 xml:space="preserve">③：压杆                      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7412"/>
      <w:r>
        <w:rPr>
          <w:rFonts w:hint="eastAsia"/>
          <w:lang w:val="en-US" w:eastAsia="zh-CN"/>
        </w:rPr>
        <w:t>工作套筒安装</w:t>
      </w:r>
      <w:bookmarkEnd w:id="15"/>
    </w:p>
    <w:p>
      <w:pPr>
        <w:ind w:firstLine="480"/>
        <w:jc w:val="left"/>
        <w:rPr>
          <w:rFonts w:hint="default" w:hAnsi="宋体" w:eastAsia="宋体"/>
          <w:sz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1.</w:t>
      </w:r>
      <w:r>
        <w:rPr>
          <w:rFonts w:hint="eastAsia" w:hAnsi="宋体"/>
          <w:sz w:val="24"/>
          <w:highlight w:val="none"/>
        </w:rPr>
        <w:t>在通道处插入不同规格的工作套筒</w:t>
      </w:r>
      <w:r>
        <w:rPr>
          <w:rFonts w:hint="eastAsia" w:hAnsi="宋体"/>
          <w:sz w:val="24"/>
          <w:highlight w:val="none"/>
          <w:lang w:val="en-US" w:eastAsia="zh-CN"/>
        </w:rPr>
        <w:t>。</w:t>
      </w:r>
    </w:p>
    <w:p>
      <w:pPr>
        <w:ind w:firstLine="480"/>
        <w:jc w:val="center"/>
        <w:rPr>
          <w:rFonts w:hint="default" w:hAnsi="宋体"/>
          <w:sz w:val="24"/>
          <w:highlight w:val="none"/>
          <w:lang w:val="en-US" w:eastAsia="zh-CN"/>
        </w:rPr>
      </w:pP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338455</wp:posOffset>
                </wp:positionV>
                <wp:extent cx="519430" cy="40449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9pt;margin-top:26.65pt;height:31.85pt;width:40.9pt;z-index:-251640832;mso-width-relative:page;mso-height-relative:page;" filled="f" stroked="f" coordsize="21600,21600" o:gfxdata="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Z6BK1wAA&#10;AAoBAAAPAAAAAAAAAAEAIAAAACIAAABkcnMvZG93bnJldi54bWxQSwECFAAUAAAACACHTuJAj3zi&#10;0K0BAABP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3401695</wp:posOffset>
                </wp:positionH>
                <wp:positionV relativeFrom="paragraph">
                  <wp:posOffset>579120</wp:posOffset>
                </wp:positionV>
                <wp:extent cx="964565" cy="233680"/>
                <wp:effectExtent l="0" t="4445" r="6985" b="2857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565" cy="2336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7.85pt;margin-top:45.6pt;height:18.4pt;width:75.95pt;z-index:251704320;mso-width-relative:page;mso-height-relative:page;" filled="f" stroked="t" coordsize="21600,21600" o:gfxdata="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GbtEs2QAAAAoBAAAPAAAAAAAAAAEAIAAAACIA&#10;AABkcnMvZG93bnJldi54bWxQSwECFAAUAAAACACHTuJAQzO38AgCAAD1AwAADgAAAAAAAAABACAA&#10;AAAo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1282065</wp:posOffset>
                </wp:positionV>
                <wp:extent cx="519430" cy="395605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pt;margin-top:100.95pt;height:31.15pt;width:40.9pt;z-index:251705344;mso-width-relative:page;mso-height-relative:page;" filled="f" stroked="f" coordsize="21600,21600" o:gfxdata="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86aYfNgA&#10;AAALAQAADwAAAAAAAAABACAAAAAiAAAAZHJzL2Rvd25yZXYueG1sUEsBAhQAFAAAAAgAh07iQIlx&#10;teytAQAAT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1438910</wp:posOffset>
                </wp:positionV>
                <wp:extent cx="904875" cy="37465"/>
                <wp:effectExtent l="0" t="45720" r="9525" b="3111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374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0.3pt;margin-top:113.3pt;height:2.95pt;width:71.25pt;z-index:251700224;mso-width-relative:page;mso-height-relative:page;" filled="f" stroked="t" coordsize="21600,21600" o:gfxdata="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d9Gki2gAAAAsBAAAPAAAAAAAAAAEAIAAA&#10;ACIAAABkcnMvZG93bnJldi54bWxQSwECFAAUAAAACACHTuJAzUtM/AoCAAD+AwAADgAAAAAAAAAB&#10;ACAAAAApAQAAZHJzL2Uyb0RvYy54bWxQSwUGAAAAAAYABgBZAQAApQ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highlight w:val="none"/>
        </w:rPr>
        <w:drawing>
          <wp:inline distT="0" distB="0" distL="114300" distR="114300">
            <wp:extent cx="2176145" cy="1859280"/>
            <wp:effectExtent l="0" t="0" r="14605" b="7620"/>
            <wp:docPr id="6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eastAsia" w:ascii="宋体" w:hAnsi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>图</w:t>
      </w:r>
      <w:r>
        <w:rPr>
          <w:rFonts w:hint="eastAsia"/>
          <w:highlight w:val="none"/>
          <w:lang w:val="en-US" w:eastAsia="zh-CN"/>
        </w:rPr>
        <w:t>3-5</w:t>
      </w: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 xml:space="preserve"> 工作套筒安装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①：工作套筒                       ②：定位器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6164"/>
      <w:bookmarkStart w:id="17" w:name="_Toc22345"/>
      <w:bookmarkStart w:id="18" w:name="_Toc17104"/>
      <w:r>
        <w:rPr>
          <w:rFonts w:hint="eastAsia"/>
          <w:lang w:val="en-US" w:eastAsia="zh-CN"/>
        </w:rPr>
        <w:t>体位反馈模块安装</w:t>
      </w:r>
      <w:bookmarkEnd w:id="16"/>
      <w:bookmarkEnd w:id="17"/>
      <w:bookmarkEnd w:id="18"/>
    </w:p>
    <w:p>
      <w:pPr>
        <w:numPr>
          <w:ilvl w:val="0"/>
          <w:numId w:val="5"/>
        </w:numPr>
        <w:ind w:firstLine="480" w:firstLineChars="200"/>
        <w:rPr>
          <w:rFonts w:hint="eastAsia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将体位反馈模块通过磁吸安装在连接件前端磁吸盘处。</w:t>
      </w:r>
    </w:p>
    <w:p>
      <w:pPr>
        <w:numPr>
          <w:ilvl w:val="0"/>
          <w:numId w:val="0"/>
        </w:numPr>
        <w:jc w:val="center"/>
        <w:rPr>
          <w:highlight w:val="none"/>
        </w:rPr>
      </w:pPr>
      <w:r>
        <w:drawing>
          <wp:inline distT="0" distB="0" distL="114300" distR="114300">
            <wp:extent cx="3043555" cy="3268980"/>
            <wp:effectExtent l="0" t="0" r="4445" b="7620"/>
            <wp:docPr id="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default"/>
          <w:highlight w:val="none"/>
          <w:lang w:val="en-US"/>
        </w:rPr>
      </w:pP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>图</w:t>
      </w:r>
      <w:r>
        <w:rPr>
          <w:rFonts w:hint="eastAsia"/>
          <w:highlight w:val="none"/>
          <w:lang w:val="en-US" w:eastAsia="zh-CN"/>
        </w:rPr>
        <w:t>4-1</w:t>
      </w: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 xml:space="preserve"> 体位反馈模块安装完成示意图</w:t>
      </w:r>
    </w:p>
    <w:p>
      <w:pPr>
        <w:numPr>
          <w:ilvl w:val="0"/>
          <w:numId w:val="0"/>
        </w:numPr>
        <w:jc w:val="center"/>
        <w:rPr>
          <w:highlight w:val="none"/>
        </w:rPr>
      </w:pP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4705985</wp:posOffset>
                </wp:positionH>
                <wp:positionV relativeFrom="paragraph">
                  <wp:posOffset>965835</wp:posOffset>
                </wp:positionV>
                <wp:extent cx="519430" cy="43053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55pt;margin-top:76.05pt;height:33.9pt;width:40.9pt;z-index:-251646976;mso-width-relative:page;mso-height-relative:page;" filled="f" stroked="f" coordsize="21600,21600" o:gfxdata="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Hgs39cAAAAL&#10;AQAADwAAAAAAAAABACAAAAAiAAAAZHJzL2Rvd25yZXYueG1sUEsBAhQAFAAAAAgAh07iQK3Y6q2r&#10;AQAATw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1499235</wp:posOffset>
                </wp:positionV>
                <wp:extent cx="519430" cy="39243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39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55pt;margin-top:118.05pt;height:30.9pt;width:40.9pt;z-index:-251651072;mso-width-relative:page;mso-height-relative:page;" filled="f" stroked="f" coordsize="21600,21600" o:gfxdata="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+dM1R9YAAAAK&#10;AQAADwAAAAAAAAABACAAAAAiAAAAZHJzL2Rvd25yZXYueG1sUEsBAhQAFAAAAAgAh07iQH1aNECs&#10;AQAATw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highlight w:val="non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584835</wp:posOffset>
                </wp:positionV>
                <wp:extent cx="519430" cy="38290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5pt;margin-top:46.05pt;height:30.15pt;width:40.9pt;z-index:-251650048;mso-width-relative:page;mso-height-relative:page;" filled="f" stroked="f" coordsize="21600,21600" o:gfxdata="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mcQLDWAAAA&#10;CQEAAA8AAAAAAAAAAQAgAAAAIgAAAGRycy9kb3ducmV2LnhtbFBLAQIUABQAAAAIAIdO4kAfXyxJ&#10;rQEAAE8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1234440</wp:posOffset>
                </wp:positionV>
                <wp:extent cx="1276350" cy="523875"/>
                <wp:effectExtent l="0" t="4445" r="19050" b="2413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5238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3.3pt;margin-top:97.2pt;height:41.25pt;width:100.5pt;z-index:251696128;mso-width-relative:page;mso-height-relative:page;" filled="f" stroked="t" coordsize="21600,21600" o:gfxdata="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t9102QAAAAsBAAAPAAAAAAAAAAEAIAAAACIA&#10;AABkcnMvZG93bnJldi54bWxQSwECFAAUAAAACACHTuJAxiOVOAgCAAD2AwAADgAAAAAAAAABACAA&#10;AAAoAQAAZHJzL2Uyb0RvYy54bWxQSwUGAAAAAAYABgBZAQAAog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1758315</wp:posOffset>
                </wp:positionV>
                <wp:extent cx="1162050" cy="466090"/>
                <wp:effectExtent l="1905" t="4445" r="17145" b="2476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660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05pt;margin-top:138.45pt;height:36.7pt;width:91.5pt;z-index:251691008;mso-width-relative:page;mso-height-relative:page;" filled="f" stroked="t" coordsize="21600,21600" o:gfxdata="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qLMifbAAAACwEAAA8AAAAAAAAAAQAgAAAAIgAAAGRy&#10;cy9kb3ducmV2LnhtbFBLAQIUABQAAAAIAIdO4kD2Wbf5AgIAAOwDAAAOAAAAAAAAAAEAIAAAACoB&#10;AABkcnMvZTJvRG9jLnhtbFBLBQYAAAAABgAGAFkBAACeBQAAAAA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highlight w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843280</wp:posOffset>
                </wp:positionV>
                <wp:extent cx="1742440" cy="848360"/>
                <wp:effectExtent l="1905" t="4445" r="8255" b="2349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848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55pt;margin-top:66.4pt;height:66.8pt;width:137.2pt;z-index:251689984;mso-width-relative:page;mso-height-relative:page;" filled="f" stroked="t" coordsize="21600,21600" o:gfxdata="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QNnzdoAAAALAQAADwAAAAAAAAABACAAAAAiAAAAZHJz&#10;L2Rvd25yZXYueG1sUEsBAhQAFAAAAAgAh07iQL6maL4CAgAA7AMAAA4AAAAAAAAAAQAgAAAAKQEA&#10;AGRycy9lMm9Eb2MueG1sUEsFBgAAAAAGAAYAWQEAAJ0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2602865" cy="2609850"/>
            <wp:effectExtent l="0" t="0" r="6985" b="0"/>
            <wp:docPr id="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default"/>
          <w:highlight w:val="none"/>
          <w:lang w:val="en-US"/>
        </w:rPr>
      </w:pP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>图</w:t>
      </w:r>
      <w:r>
        <w:rPr>
          <w:rFonts w:hint="eastAsia"/>
          <w:highlight w:val="none"/>
          <w:lang w:val="en-US" w:eastAsia="zh-CN"/>
        </w:rPr>
        <w:t>4-2</w:t>
      </w: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 xml:space="preserve"> 体位反馈模块安装示意图</w:t>
      </w:r>
    </w:p>
    <w:p>
      <w:pPr>
        <w:adjustRightInd w:val="0"/>
        <w:snapToGrid w:val="0"/>
        <w:spacing w:line="360" w:lineRule="exact"/>
        <w:rPr>
          <w:rFonts w:hint="default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①：体位反馈模块                       ②：连接件</w:t>
      </w:r>
    </w:p>
    <w:p>
      <w:pPr>
        <w:jc w:val="both"/>
        <w:rPr>
          <w:rFonts w:hint="default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 xml:space="preserve">③：支撑杆     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7298"/>
      <w:bookmarkStart w:id="20" w:name="_Toc9661"/>
      <w:bookmarkStart w:id="21" w:name="_Toc20625"/>
      <w:r>
        <w:rPr>
          <w:rFonts w:hint="eastAsia"/>
          <w:lang w:val="en-US" w:eastAsia="zh-CN"/>
        </w:rPr>
        <w:t>系统</w:t>
      </w:r>
      <w:bookmarkEnd w:id="6"/>
      <w:r>
        <w:rPr>
          <w:rFonts w:hint="eastAsia"/>
          <w:lang w:val="en-US" w:eastAsia="zh-CN"/>
        </w:rPr>
        <w:t>部署</w:t>
      </w:r>
      <w:bookmarkEnd w:id="19"/>
      <w:bookmarkEnd w:id="20"/>
      <w:bookmarkEnd w:id="21"/>
    </w:p>
    <w:p>
      <w:pPr>
        <w:numPr>
          <w:ilvl w:val="0"/>
          <w:numId w:val="6"/>
        </w:numPr>
        <w:ind w:firstLine="480" w:firstLineChars="200"/>
        <w:rPr>
          <w:rFonts w:hint="eastAsia" w:ascii="宋体" w:hAnsi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将规划台车与医院C形臂X光机通过网线连接在一起，接通电源。</w:t>
      </w:r>
    </w:p>
    <w:p>
      <w:pPr>
        <w:numPr>
          <w:ilvl w:val="0"/>
          <w:numId w:val="6"/>
        </w:numPr>
        <w:ind w:firstLine="480" w:firstLineChars="200"/>
        <w:rPr>
          <w:rFonts w:hint="default" w:ascii="宋体" w:hAnsi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将导引台车拖至手术床合适位置，通过网线与规划台车连接，接通电源按下台车降按钮，使台车底部万向脚杯着地，脚轮悬空。</w:t>
      </w:r>
    </w:p>
    <w:p>
      <w:pPr>
        <w:numPr>
          <w:ilvl w:val="0"/>
          <w:numId w:val="0"/>
        </w:numPr>
        <w:jc w:val="center"/>
        <w:rPr>
          <w:rFonts w:hint="eastAsia" w:ascii="宋体" w:hAnsi="宋体"/>
          <w:sz w:val="24"/>
          <w:szCs w:val="24"/>
          <w:highlight w:val="none"/>
          <w:lang w:val="en-US" w:eastAsia="zh-CN"/>
        </w:rPr>
      </w:pPr>
      <w:r>
        <w:drawing>
          <wp:inline distT="0" distB="0" distL="114300" distR="114300">
            <wp:extent cx="2651760" cy="2681605"/>
            <wp:effectExtent l="0" t="0" r="15240" b="4445"/>
            <wp:docPr id="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eastAsia" w:ascii="宋体" w:hAnsi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 xml:space="preserve"> 图</w:t>
      </w:r>
      <w:r>
        <w:rPr>
          <w:rFonts w:hint="eastAsia"/>
          <w:highlight w:val="none"/>
          <w:lang w:val="en-US" w:eastAsia="zh-CN"/>
        </w:rPr>
        <w:t>5-1</w:t>
      </w: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 xml:space="preserve"> 规划台车侧面板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3571875" cy="2808605"/>
            <wp:effectExtent l="0" t="0" r="9525" b="10795"/>
            <wp:docPr id="9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 xml:space="preserve"> 图</w:t>
      </w:r>
      <w:r>
        <w:rPr>
          <w:rFonts w:hint="eastAsia"/>
          <w:highlight w:val="none"/>
          <w:lang w:val="en-US" w:eastAsia="zh-CN"/>
        </w:rPr>
        <w:t xml:space="preserve">3-11 </w:t>
      </w: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>导引台车侧面板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C2A8D37"/>
    <w:multiLevelType w:val="singleLevel"/>
    <w:tmpl w:val="EC2A8D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97F57"/>
    <w:multiLevelType w:val="singleLevel"/>
    <w:tmpl w:val="F1197F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74C518A"/>
    <w:multiLevelType w:val="singleLevel"/>
    <w:tmpl w:val="274C51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05D4A4D"/>
    <w:multiLevelType w:val="singleLevel"/>
    <w:tmpl w:val="505D4A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E81FBCB"/>
    <w:multiLevelType w:val="singleLevel"/>
    <w:tmpl w:val="7E81FB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1006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0F1770"/>
    <w:rsid w:val="03DC63F8"/>
    <w:rsid w:val="040B713C"/>
    <w:rsid w:val="05371574"/>
    <w:rsid w:val="06856B77"/>
    <w:rsid w:val="0C0A624D"/>
    <w:rsid w:val="14080531"/>
    <w:rsid w:val="14264402"/>
    <w:rsid w:val="14426DD9"/>
    <w:rsid w:val="16444FD4"/>
    <w:rsid w:val="199D0A0C"/>
    <w:rsid w:val="19CE2367"/>
    <w:rsid w:val="1C9C4E0E"/>
    <w:rsid w:val="1CC035A2"/>
    <w:rsid w:val="1EC84BD8"/>
    <w:rsid w:val="1EFA772E"/>
    <w:rsid w:val="1FE05372"/>
    <w:rsid w:val="225A0AC6"/>
    <w:rsid w:val="2686501A"/>
    <w:rsid w:val="27340D23"/>
    <w:rsid w:val="284D7A9F"/>
    <w:rsid w:val="28876F11"/>
    <w:rsid w:val="2D5344DA"/>
    <w:rsid w:val="2FD15513"/>
    <w:rsid w:val="32AB11C3"/>
    <w:rsid w:val="37F13BBF"/>
    <w:rsid w:val="387F4B11"/>
    <w:rsid w:val="3BB77CF5"/>
    <w:rsid w:val="40905C0C"/>
    <w:rsid w:val="40D5084B"/>
    <w:rsid w:val="410C2E08"/>
    <w:rsid w:val="425A13A7"/>
    <w:rsid w:val="43B42672"/>
    <w:rsid w:val="44344CBC"/>
    <w:rsid w:val="45170D3A"/>
    <w:rsid w:val="497B6521"/>
    <w:rsid w:val="4AD53E5C"/>
    <w:rsid w:val="4AE67FFC"/>
    <w:rsid w:val="4B6D6660"/>
    <w:rsid w:val="4C6D0F94"/>
    <w:rsid w:val="51F25B71"/>
    <w:rsid w:val="520F08DF"/>
    <w:rsid w:val="543A0EE0"/>
    <w:rsid w:val="552D5FC7"/>
    <w:rsid w:val="5AB25B57"/>
    <w:rsid w:val="5BB32376"/>
    <w:rsid w:val="5F4552A6"/>
    <w:rsid w:val="61A12A55"/>
    <w:rsid w:val="66084CDB"/>
    <w:rsid w:val="66336C28"/>
    <w:rsid w:val="6636079B"/>
    <w:rsid w:val="6DC202DD"/>
    <w:rsid w:val="70B158D6"/>
    <w:rsid w:val="721A5DA2"/>
    <w:rsid w:val="73E579ED"/>
    <w:rsid w:val="74403953"/>
    <w:rsid w:val="76E0667F"/>
    <w:rsid w:val="77B77B76"/>
    <w:rsid w:val="7F154F2E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43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 w:val="16"/>
      <w:szCs w:val="20"/>
    </w:r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3"/>
    <w:next w:val="13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Char"/>
    <w:basedOn w:val="32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2"/>
    <w:link w:val="13"/>
    <w:qFormat/>
    <w:uiPriority w:val="99"/>
    <w:rPr>
      <w:kern w:val="2"/>
    </w:rPr>
  </w:style>
  <w:style w:type="character" w:customStyle="1" w:styleId="40">
    <w:name w:val="批注主题 Char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2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2"/>
    <w:link w:val="12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3">
    <w:name w:val="标题 2 Char"/>
    <w:link w:val="3"/>
    <w:qFormat/>
    <w:uiPriority w:val="0"/>
    <w:rPr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4.png"/><Relationship Id="rId3" Type="http://schemas.openxmlformats.org/officeDocument/2006/relationships/footnotes" Target="footnotes.xml"/><Relationship Id="rId29" Type="http://schemas.openxmlformats.org/officeDocument/2006/relationships/image" Target="media/image13.png"/><Relationship Id="rId28" Type="http://schemas.openxmlformats.org/officeDocument/2006/relationships/image" Target="media/image12.png"/><Relationship Id="rId27" Type="http://schemas.openxmlformats.org/officeDocument/2006/relationships/image" Target="media/image11.png"/><Relationship Id="rId26" Type="http://schemas.openxmlformats.org/officeDocument/2006/relationships/image" Target="media/image10.png"/><Relationship Id="rId25" Type="http://schemas.openxmlformats.org/officeDocument/2006/relationships/image" Target="media/image9.png"/><Relationship Id="rId24" Type="http://schemas.openxmlformats.org/officeDocument/2006/relationships/image" Target="media/image8.png"/><Relationship Id="rId23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12</Pages>
  <Words>1253</Words>
  <Characters>1329</Characters>
  <Lines>3</Lines>
  <Paragraphs>1</Paragraphs>
  <TotalTime>1</TotalTime>
  <ScaleCrop>false</ScaleCrop>
  <LinksUpToDate>false</LinksUpToDate>
  <CharactersWithSpaces>1733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2022-01-04T03:57:00Z</cp:lastPrinted>
  <dcterms:modified xsi:type="dcterms:W3CDTF">2022-11-29T10:39:06Z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C02D46F0721841AF9BA6C632ACBBB7F3</vt:lpwstr>
  </property>
</Properties>
</file>