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58420</wp:posOffset>
                </wp:positionV>
                <wp:extent cx="2273300" cy="520700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.00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8TP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4.6pt;height:41pt;width:179pt;z-index:251660288;mso-width-relative:page;mso-height-relative:page;" fillcolor="#FFFFFF" filled="t" stroked="f" coordsize="21600,21600" o:gfxdata="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5w/&#10;pNMAAAAIAQAADwAAAAAAAAABACAAAAAiAAAAZHJzL2Rvd25yZXYueG1sUEsBAhQAFAAAAAgAh07i&#10;QIH8RHN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MS001.0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.00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8TP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95885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7.45pt;margin-top:7.55pt;height:60.6pt;width:370.6pt;z-index:251659264;mso-width-relative:page;mso-height-relative:page;" filled="f" stroked="f" coordsize="21600,21600" o:gfxdata="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YIAva2QAAAAkBAAAPAAAAAAAAAAEAIAAAACIAAABkcnMvZG93bnJldi54bWxQSwECFAAUAAAA&#10;CACHTuJAU0VCPrQBAABXAwAADgAAAAAAAAABACAAAAAo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118110</wp:posOffset>
                </wp:positionV>
                <wp:extent cx="4123690" cy="6527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其它关键元件验收方法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9.3pt;height:51.4pt;width:324.7pt;z-index:251663360;mso-width-relative:page;mso-height-relative:page;" filled="f" stroked="f" coordsize="21600,21600" o:gfxdata="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oN6G9kAAAAKAQAADwAAAAAAAAABACAAAAAiAAAAZHJzL2Rvd25y&#10;ZXYueG1sUEsBAhQAFAAAAAgAh07iQB9m+YfEAQAAbgMAAA4AAAAAAAAAAQAgAAAAKA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其它关键元件验收方法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8643"/>
      <w:r>
        <w:rPr>
          <w:rFonts w:hint="eastAsia"/>
          <w:lang w:val="en-US" w:eastAsia="zh-CN"/>
        </w:rPr>
        <w:t>验收方法说明</w:t>
      </w:r>
      <w:bookmarkEnd w:id="0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" w:name="_Toc5508"/>
      <w:r>
        <w:rPr>
          <w:rFonts w:hint="eastAsia"/>
          <w:lang w:val="en-US" w:eastAsia="zh-CN"/>
        </w:rPr>
        <w:t>目标和方法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为了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检验MS-001内其它关键元件是否能满足系统和行业标准要求，除部分非通用器件外，其它通用型器件见表1.2，所有通用型关键元件需要具有相应的行业标准认证，厂家提供认证报告，以此作为这类关键元件的验收方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" w:name="_Toc17652"/>
      <w:r>
        <w:rPr>
          <w:rFonts w:hint="eastAsia"/>
          <w:lang w:val="en-US" w:eastAsia="zh-CN"/>
        </w:rPr>
        <w:t>适用范围</w:t>
      </w:r>
      <w:bookmarkEnd w:id="2"/>
      <w:bookmarkStart w:id="5" w:name="_GoBack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表1.2 其它关键元件认证</w:t>
      </w:r>
    </w:p>
    <w:tbl>
      <w:tblPr>
        <w:tblStyle w:val="29"/>
        <w:tblpPr w:leftFromText="180" w:rightFromText="180" w:vertAnchor="text" w:horzAnchor="page" w:tblpXSpec="center" w:tblpY="233"/>
        <w:tblOverlap w:val="never"/>
        <w:tblW w:w="950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664"/>
        <w:gridCol w:w="1705"/>
        <w:gridCol w:w="2359"/>
        <w:gridCol w:w="1078"/>
        <w:gridCol w:w="2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6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bookmarkStart w:id="3" w:name="_Toc28433"/>
            <w:bookmarkStart w:id="4" w:name="_Toc29698"/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  <w:tc>
          <w:tcPr>
            <w:tcW w:w="1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名称</w:t>
            </w: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厂家</w:t>
            </w:r>
          </w:p>
        </w:tc>
        <w:tc>
          <w:tcPr>
            <w:tcW w:w="2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型号</w:t>
            </w:r>
          </w:p>
        </w:tc>
        <w:tc>
          <w:tcPr>
            <w:tcW w:w="10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认证标准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证书编号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6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1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变压器</w:t>
            </w: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德力西</w:t>
            </w:r>
          </w:p>
        </w:tc>
        <w:tc>
          <w:tcPr>
            <w:tcW w:w="2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BK-1000VA</w:t>
            </w:r>
          </w:p>
        </w:tc>
        <w:tc>
          <w:tcPr>
            <w:tcW w:w="10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CE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M.2018.201.N7850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6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1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电源插座</w:t>
            </w: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SCHURTER</w:t>
            </w:r>
          </w:p>
        </w:tc>
        <w:tc>
          <w:tcPr>
            <w:tcW w:w="2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DD12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-71010-2111-1100</w:t>
            </w:r>
          </w:p>
        </w:tc>
        <w:tc>
          <w:tcPr>
            <w:tcW w:w="10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QC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CQC20001257136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6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熔断器</w:t>
            </w: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深圳市良胜电子</w:t>
            </w:r>
          </w:p>
        </w:tc>
        <w:tc>
          <w:tcPr>
            <w:tcW w:w="2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F5AL250V</w:t>
            </w:r>
          </w:p>
        </w:tc>
        <w:tc>
          <w:tcPr>
            <w:tcW w:w="10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CCC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2004010207109470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6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开关电源</w:t>
            </w: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VOXPOWER</w:t>
            </w:r>
          </w:p>
        </w:tc>
        <w:tc>
          <w:tcPr>
            <w:tcW w:w="2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NEVO+600M</w:t>
            </w:r>
          </w:p>
        </w:tc>
        <w:tc>
          <w:tcPr>
            <w:tcW w:w="10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CB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DK-52068-A3-M1-UL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6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导引模块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显示器</w:t>
            </w: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荣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歌</w:t>
            </w:r>
          </w:p>
        </w:tc>
        <w:tc>
          <w:tcPr>
            <w:tcW w:w="2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FC-1560CF</w:t>
            </w:r>
          </w:p>
        </w:tc>
        <w:tc>
          <w:tcPr>
            <w:tcW w:w="10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CCC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2020010903319535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6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规划模块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显示器</w:t>
            </w: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优派</w:t>
            </w:r>
          </w:p>
        </w:tc>
        <w:tc>
          <w:tcPr>
            <w:tcW w:w="2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VX3515-2KC-PRO</w:t>
            </w:r>
          </w:p>
        </w:tc>
        <w:tc>
          <w:tcPr>
            <w:tcW w:w="10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CCC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2018010903123523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导引模块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主机</w:t>
            </w: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惠普HP</w:t>
            </w:r>
          </w:p>
        </w:tc>
        <w:tc>
          <w:tcPr>
            <w:tcW w:w="2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惠普HP </w:t>
            </w: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EliteDesk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800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G6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Desktop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Mini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PC</w:t>
            </w:r>
          </w:p>
        </w:tc>
        <w:tc>
          <w:tcPr>
            <w:tcW w:w="10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CCC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2020010901298351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  <w:jc w:val="center"/>
        </w:trPr>
        <w:tc>
          <w:tcPr>
            <w:tcW w:w="6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规划模块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主机</w:t>
            </w: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惠普HP</w:t>
            </w:r>
          </w:p>
        </w:tc>
        <w:tc>
          <w:tcPr>
            <w:tcW w:w="2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惠普HP </w:t>
            </w: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ProDesk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680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G6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PCI</w:t>
            </w:r>
          </w:p>
        </w:tc>
        <w:tc>
          <w:tcPr>
            <w:tcW w:w="10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CCC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2020010901318512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6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口交换机</w:t>
            </w: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腾达</w:t>
            </w:r>
          </w:p>
        </w:tc>
        <w:tc>
          <w:tcPr>
            <w:tcW w:w="2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腾达：TEG1005D</w:t>
            </w:r>
          </w:p>
        </w:tc>
        <w:tc>
          <w:tcPr>
            <w:tcW w:w="10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CCC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2016011608922334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6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脚轮</w:t>
            </w: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TENTE</w:t>
            </w:r>
          </w:p>
        </w:tc>
        <w:tc>
          <w:tcPr>
            <w:tcW w:w="2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TENTE：5947UAP125P30-13</w:t>
            </w:r>
          </w:p>
        </w:tc>
        <w:tc>
          <w:tcPr>
            <w:tcW w:w="10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EN 12530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000770167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6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急停开关</w:t>
            </w: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和泉</w:t>
            </w:r>
          </w:p>
        </w:tc>
        <w:tc>
          <w:tcPr>
            <w:tcW w:w="2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</w:rPr>
              <w:t>AVW4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02R</w:t>
            </w:r>
          </w:p>
        </w:tc>
        <w:tc>
          <w:tcPr>
            <w:tcW w:w="10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UL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E68961</w:t>
            </w:r>
          </w:p>
        </w:tc>
      </w:tr>
      <w:bookmarkEnd w:id="3"/>
      <w:bookmarkEnd w:id="4"/>
    </w:tbl>
    <w:p>
      <w:pPr>
        <w:rPr>
          <w:rFonts w:hint="default"/>
          <w:lang w:val="en-US" w:eastAsia="zh-CN"/>
        </w:rPr>
      </w:pPr>
    </w:p>
    <w:sectPr>
      <w:headerReference r:id="rId16" w:type="first"/>
      <w:footerReference r:id="rId17" w:type="default"/>
      <w:headerReference r:id="rId15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49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BE24C4DE"/>
    <w:multiLevelType w:val="multilevel"/>
    <w:tmpl w:val="BE24C4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1222C758"/>
    <w:multiLevelType w:val="multilevel"/>
    <w:tmpl w:val="1222C75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172A27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7FB"/>
    <w:rsid w:val="01AF7CCB"/>
    <w:rsid w:val="021A757B"/>
    <w:rsid w:val="02377AE8"/>
    <w:rsid w:val="025363E0"/>
    <w:rsid w:val="03326971"/>
    <w:rsid w:val="03411B63"/>
    <w:rsid w:val="03C62C76"/>
    <w:rsid w:val="03DC63F8"/>
    <w:rsid w:val="047936FC"/>
    <w:rsid w:val="04B675CD"/>
    <w:rsid w:val="05072E07"/>
    <w:rsid w:val="06856B77"/>
    <w:rsid w:val="068D3B56"/>
    <w:rsid w:val="08842EBA"/>
    <w:rsid w:val="08B30322"/>
    <w:rsid w:val="08E47B5E"/>
    <w:rsid w:val="09541818"/>
    <w:rsid w:val="09C31F72"/>
    <w:rsid w:val="0BCB1EE5"/>
    <w:rsid w:val="0CBA5453"/>
    <w:rsid w:val="0CDC09E4"/>
    <w:rsid w:val="0D902B6C"/>
    <w:rsid w:val="0E7C438D"/>
    <w:rsid w:val="0ED05C29"/>
    <w:rsid w:val="0F1B763C"/>
    <w:rsid w:val="0F51749F"/>
    <w:rsid w:val="0F781D93"/>
    <w:rsid w:val="0FBB1C1F"/>
    <w:rsid w:val="100B0E92"/>
    <w:rsid w:val="10C45944"/>
    <w:rsid w:val="116E2EC6"/>
    <w:rsid w:val="120D2650"/>
    <w:rsid w:val="12261940"/>
    <w:rsid w:val="126A6B99"/>
    <w:rsid w:val="13291624"/>
    <w:rsid w:val="1359264A"/>
    <w:rsid w:val="14202994"/>
    <w:rsid w:val="1468606D"/>
    <w:rsid w:val="14C764EB"/>
    <w:rsid w:val="15150A3E"/>
    <w:rsid w:val="15840771"/>
    <w:rsid w:val="158C144B"/>
    <w:rsid w:val="161C11D8"/>
    <w:rsid w:val="16444FD4"/>
    <w:rsid w:val="16A371F1"/>
    <w:rsid w:val="16BC7EF5"/>
    <w:rsid w:val="16E33B84"/>
    <w:rsid w:val="16F119F4"/>
    <w:rsid w:val="17291566"/>
    <w:rsid w:val="17F87FDD"/>
    <w:rsid w:val="19CE2367"/>
    <w:rsid w:val="1A0327AB"/>
    <w:rsid w:val="1A5D29FA"/>
    <w:rsid w:val="1ACF147F"/>
    <w:rsid w:val="1AD628BE"/>
    <w:rsid w:val="1C41275F"/>
    <w:rsid w:val="1C973CAD"/>
    <w:rsid w:val="1CA46BD9"/>
    <w:rsid w:val="1CD15A53"/>
    <w:rsid w:val="1CEF14DD"/>
    <w:rsid w:val="1CFC3931"/>
    <w:rsid w:val="1DF054F7"/>
    <w:rsid w:val="1DF87754"/>
    <w:rsid w:val="1E253DA2"/>
    <w:rsid w:val="1E6E7D2D"/>
    <w:rsid w:val="1E853548"/>
    <w:rsid w:val="1EDE4B3C"/>
    <w:rsid w:val="1EE45CCE"/>
    <w:rsid w:val="1EFA772E"/>
    <w:rsid w:val="1FBB56A4"/>
    <w:rsid w:val="1FE1234A"/>
    <w:rsid w:val="202979F0"/>
    <w:rsid w:val="208E7074"/>
    <w:rsid w:val="20CB617C"/>
    <w:rsid w:val="210A410B"/>
    <w:rsid w:val="211731C5"/>
    <w:rsid w:val="21222C3B"/>
    <w:rsid w:val="213F76AE"/>
    <w:rsid w:val="217C0CE0"/>
    <w:rsid w:val="21983727"/>
    <w:rsid w:val="21A70C18"/>
    <w:rsid w:val="21D20A36"/>
    <w:rsid w:val="22156154"/>
    <w:rsid w:val="22E1465C"/>
    <w:rsid w:val="22F1050A"/>
    <w:rsid w:val="23371637"/>
    <w:rsid w:val="237C2FBE"/>
    <w:rsid w:val="2439695D"/>
    <w:rsid w:val="243E3003"/>
    <w:rsid w:val="247569E3"/>
    <w:rsid w:val="24AC7B1F"/>
    <w:rsid w:val="24AF3889"/>
    <w:rsid w:val="24D11E65"/>
    <w:rsid w:val="25877463"/>
    <w:rsid w:val="25893099"/>
    <w:rsid w:val="260E3541"/>
    <w:rsid w:val="26612F1B"/>
    <w:rsid w:val="266B71AD"/>
    <w:rsid w:val="2690137A"/>
    <w:rsid w:val="26995640"/>
    <w:rsid w:val="26B10F62"/>
    <w:rsid w:val="26B32F51"/>
    <w:rsid w:val="26CD4BA6"/>
    <w:rsid w:val="273B2347"/>
    <w:rsid w:val="27D11D51"/>
    <w:rsid w:val="28836663"/>
    <w:rsid w:val="28D21BC4"/>
    <w:rsid w:val="29423709"/>
    <w:rsid w:val="297C0475"/>
    <w:rsid w:val="29DF2214"/>
    <w:rsid w:val="29EB7226"/>
    <w:rsid w:val="29F04081"/>
    <w:rsid w:val="2A5A5432"/>
    <w:rsid w:val="2AF947D7"/>
    <w:rsid w:val="2B2A37A9"/>
    <w:rsid w:val="2B3F692B"/>
    <w:rsid w:val="2B4019AF"/>
    <w:rsid w:val="2B81513B"/>
    <w:rsid w:val="2C1E2157"/>
    <w:rsid w:val="2C700036"/>
    <w:rsid w:val="2C70290B"/>
    <w:rsid w:val="2CC739FB"/>
    <w:rsid w:val="2D085487"/>
    <w:rsid w:val="2D1648F9"/>
    <w:rsid w:val="2D4D5214"/>
    <w:rsid w:val="2DB50F62"/>
    <w:rsid w:val="2DC43F00"/>
    <w:rsid w:val="2E0D0FB1"/>
    <w:rsid w:val="2EE844D9"/>
    <w:rsid w:val="2EE96C29"/>
    <w:rsid w:val="2FA904FF"/>
    <w:rsid w:val="2FB56A31"/>
    <w:rsid w:val="2FB8037C"/>
    <w:rsid w:val="2FD15513"/>
    <w:rsid w:val="3062763A"/>
    <w:rsid w:val="30A1710E"/>
    <w:rsid w:val="30EF4239"/>
    <w:rsid w:val="31C14B20"/>
    <w:rsid w:val="31E30FC7"/>
    <w:rsid w:val="31F52ADD"/>
    <w:rsid w:val="32734764"/>
    <w:rsid w:val="32A21D32"/>
    <w:rsid w:val="32D2262F"/>
    <w:rsid w:val="32D967DC"/>
    <w:rsid w:val="32DF65A3"/>
    <w:rsid w:val="341F1555"/>
    <w:rsid w:val="34B45B20"/>
    <w:rsid w:val="34E33F5C"/>
    <w:rsid w:val="35565A31"/>
    <w:rsid w:val="35A42B41"/>
    <w:rsid w:val="35B81120"/>
    <w:rsid w:val="35CA2559"/>
    <w:rsid w:val="36903CB5"/>
    <w:rsid w:val="36DA6324"/>
    <w:rsid w:val="36DB17C0"/>
    <w:rsid w:val="37636AF0"/>
    <w:rsid w:val="37875E43"/>
    <w:rsid w:val="387F4B11"/>
    <w:rsid w:val="38BB5C4A"/>
    <w:rsid w:val="38DA36FB"/>
    <w:rsid w:val="3914786A"/>
    <w:rsid w:val="394B5A2C"/>
    <w:rsid w:val="39592888"/>
    <w:rsid w:val="39732C58"/>
    <w:rsid w:val="397A4CD3"/>
    <w:rsid w:val="3AE211A3"/>
    <w:rsid w:val="3B3B09DD"/>
    <w:rsid w:val="3B766081"/>
    <w:rsid w:val="3BA339E9"/>
    <w:rsid w:val="3BCE6B76"/>
    <w:rsid w:val="3C237F68"/>
    <w:rsid w:val="3C547DBA"/>
    <w:rsid w:val="3D3324C3"/>
    <w:rsid w:val="3D3C01E3"/>
    <w:rsid w:val="3D9978C2"/>
    <w:rsid w:val="3E580550"/>
    <w:rsid w:val="3E5E45A8"/>
    <w:rsid w:val="3EBE4AC0"/>
    <w:rsid w:val="3EF44DBD"/>
    <w:rsid w:val="3F071D45"/>
    <w:rsid w:val="3F8A4748"/>
    <w:rsid w:val="3F9B06D8"/>
    <w:rsid w:val="3FA30D55"/>
    <w:rsid w:val="40322BB3"/>
    <w:rsid w:val="40766DDE"/>
    <w:rsid w:val="409B762D"/>
    <w:rsid w:val="40DE464C"/>
    <w:rsid w:val="41D67077"/>
    <w:rsid w:val="426C22DB"/>
    <w:rsid w:val="43A053BD"/>
    <w:rsid w:val="43A25447"/>
    <w:rsid w:val="44190B9C"/>
    <w:rsid w:val="441C227C"/>
    <w:rsid w:val="44327B5B"/>
    <w:rsid w:val="443508FF"/>
    <w:rsid w:val="445A1CDF"/>
    <w:rsid w:val="45006471"/>
    <w:rsid w:val="4507687F"/>
    <w:rsid w:val="45170D3A"/>
    <w:rsid w:val="451A30BF"/>
    <w:rsid w:val="45740EDB"/>
    <w:rsid w:val="46591DBE"/>
    <w:rsid w:val="468B6F34"/>
    <w:rsid w:val="46BF0E7A"/>
    <w:rsid w:val="46E207A3"/>
    <w:rsid w:val="47E05224"/>
    <w:rsid w:val="480C5160"/>
    <w:rsid w:val="4883563C"/>
    <w:rsid w:val="48BA7D6A"/>
    <w:rsid w:val="48D622EC"/>
    <w:rsid w:val="496E6505"/>
    <w:rsid w:val="4A8543F7"/>
    <w:rsid w:val="4A973654"/>
    <w:rsid w:val="4ABE24F7"/>
    <w:rsid w:val="4ACA5C63"/>
    <w:rsid w:val="4AD53E5C"/>
    <w:rsid w:val="4B4F4775"/>
    <w:rsid w:val="4B6D6660"/>
    <w:rsid w:val="4B74404D"/>
    <w:rsid w:val="4B877A94"/>
    <w:rsid w:val="4C0773E1"/>
    <w:rsid w:val="4C815570"/>
    <w:rsid w:val="4D164815"/>
    <w:rsid w:val="4D235FD8"/>
    <w:rsid w:val="4DC10EE5"/>
    <w:rsid w:val="4E4421B5"/>
    <w:rsid w:val="4ECE31EE"/>
    <w:rsid w:val="4F6D229B"/>
    <w:rsid w:val="501F2042"/>
    <w:rsid w:val="50434CA4"/>
    <w:rsid w:val="505C6252"/>
    <w:rsid w:val="505F6CF7"/>
    <w:rsid w:val="50FA56B4"/>
    <w:rsid w:val="51114EEF"/>
    <w:rsid w:val="51A40068"/>
    <w:rsid w:val="5300499A"/>
    <w:rsid w:val="53282999"/>
    <w:rsid w:val="536719FF"/>
    <w:rsid w:val="53C00E8A"/>
    <w:rsid w:val="53F06ED2"/>
    <w:rsid w:val="53FB1593"/>
    <w:rsid w:val="54F44C64"/>
    <w:rsid w:val="552D5FC7"/>
    <w:rsid w:val="55FD55D0"/>
    <w:rsid w:val="5609140E"/>
    <w:rsid w:val="56872F86"/>
    <w:rsid w:val="5690091A"/>
    <w:rsid w:val="576A2D00"/>
    <w:rsid w:val="576F04BC"/>
    <w:rsid w:val="57813751"/>
    <w:rsid w:val="57CA1460"/>
    <w:rsid w:val="57D15DB3"/>
    <w:rsid w:val="57F2558C"/>
    <w:rsid w:val="582763B9"/>
    <w:rsid w:val="58B70AC8"/>
    <w:rsid w:val="58DB471F"/>
    <w:rsid w:val="595435FA"/>
    <w:rsid w:val="59615378"/>
    <w:rsid w:val="5991247C"/>
    <w:rsid w:val="59B4591A"/>
    <w:rsid w:val="59EF7A22"/>
    <w:rsid w:val="5A4B619A"/>
    <w:rsid w:val="5A697F8F"/>
    <w:rsid w:val="5AD52888"/>
    <w:rsid w:val="5AEB64B7"/>
    <w:rsid w:val="5B080810"/>
    <w:rsid w:val="5B6161A9"/>
    <w:rsid w:val="5BB13D97"/>
    <w:rsid w:val="5BFF762F"/>
    <w:rsid w:val="5C7663A1"/>
    <w:rsid w:val="5CDA7F99"/>
    <w:rsid w:val="5D5521AD"/>
    <w:rsid w:val="5D5B198B"/>
    <w:rsid w:val="5D7C7B5A"/>
    <w:rsid w:val="5D9A1BC1"/>
    <w:rsid w:val="5EBF5418"/>
    <w:rsid w:val="5EC141AC"/>
    <w:rsid w:val="5EE85BB3"/>
    <w:rsid w:val="5F7679E3"/>
    <w:rsid w:val="5FA6729F"/>
    <w:rsid w:val="627834B1"/>
    <w:rsid w:val="633F4274"/>
    <w:rsid w:val="63961B8C"/>
    <w:rsid w:val="640219D3"/>
    <w:rsid w:val="64904827"/>
    <w:rsid w:val="649E4B21"/>
    <w:rsid w:val="651728C8"/>
    <w:rsid w:val="6520607E"/>
    <w:rsid w:val="65376129"/>
    <w:rsid w:val="658D059B"/>
    <w:rsid w:val="65DB13DF"/>
    <w:rsid w:val="65E10A74"/>
    <w:rsid w:val="662D46F3"/>
    <w:rsid w:val="66336C28"/>
    <w:rsid w:val="6636079B"/>
    <w:rsid w:val="663C7D18"/>
    <w:rsid w:val="666E3CBE"/>
    <w:rsid w:val="67274BF6"/>
    <w:rsid w:val="675C48E3"/>
    <w:rsid w:val="67C4324C"/>
    <w:rsid w:val="67E37932"/>
    <w:rsid w:val="684412BF"/>
    <w:rsid w:val="68B1799F"/>
    <w:rsid w:val="68CB4B42"/>
    <w:rsid w:val="68FB5B55"/>
    <w:rsid w:val="69890277"/>
    <w:rsid w:val="69A407FA"/>
    <w:rsid w:val="69A72AA1"/>
    <w:rsid w:val="69C021D8"/>
    <w:rsid w:val="6A7A30FE"/>
    <w:rsid w:val="6AF27491"/>
    <w:rsid w:val="6B112BF1"/>
    <w:rsid w:val="6B5C5D3C"/>
    <w:rsid w:val="6BFB4E4A"/>
    <w:rsid w:val="6C151433"/>
    <w:rsid w:val="6C724E43"/>
    <w:rsid w:val="6CF01032"/>
    <w:rsid w:val="6D1278E4"/>
    <w:rsid w:val="6D51004E"/>
    <w:rsid w:val="6D8919B0"/>
    <w:rsid w:val="6DB6633D"/>
    <w:rsid w:val="6DB92067"/>
    <w:rsid w:val="6DCE6AB4"/>
    <w:rsid w:val="6DEE3268"/>
    <w:rsid w:val="6E8E74BF"/>
    <w:rsid w:val="6F2479BB"/>
    <w:rsid w:val="6F305F17"/>
    <w:rsid w:val="6F7150DD"/>
    <w:rsid w:val="6F72611D"/>
    <w:rsid w:val="6F82755C"/>
    <w:rsid w:val="7009096F"/>
    <w:rsid w:val="701B7484"/>
    <w:rsid w:val="701C4862"/>
    <w:rsid w:val="70435AB0"/>
    <w:rsid w:val="704B095F"/>
    <w:rsid w:val="70695FCF"/>
    <w:rsid w:val="711311B9"/>
    <w:rsid w:val="7140607A"/>
    <w:rsid w:val="71891EB9"/>
    <w:rsid w:val="718C0E68"/>
    <w:rsid w:val="71A66178"/>
    <w:rsid w:val="71B15CB9"/>
    <w:rsid w:val="71E91755"/>
    <w:rsid w:val="722B4AF0"/>
    <w:rsid w:val="72D40070"/>
    <w:rsid w:val="733E4E9D"/>
    <w:rsid w:val="73A77581"/>
    <w:rsid w:val="73FD3E65"/>
    <w:rsid w:val="74224766"/>
    <w:rsid w:val="749A6FF3"/>
    <w:rsid w:val="74DB6036"/>
    <w:rsid w:val="75AC041E"/>
    <w:rsid w:val="76004C91"/>
    <w:rsid w:val="76E0667F"/>
    <w:rsid w:val="77957652"/>
    <w:rsid w:val="77C06F6A"/>
    <w:rsid w:val="782C56E2"/>
    <w:rsid w:val="7871522C"/>
    <w:rsid w:val="78B752CC"/>
    <w:rsid w:val="78F42CD9"/>
    <w:rsid w:val="78FD5394"/>
    <w:rsid w:val="791B4433"/>
    <w:rsid w:val="7A4D1663"/>
    <w:rsid w:val="7AA4324D"/>
    <w:rsid w:val="7AA63CB3"/>
    <w:rsid w:val="7B4F0C90"/>
    <w:rsid w:val="7C3E777C"/>
    <w:rsid w:val="7C4113B5"/>
    <w:rsid w:val="7C8F30E4"/>
    <w:rsid w:val="7CB54C32"/>
    <w:rsid w:val="7CBA56DC"/>
    <w:rsid w:val="7E443C37"/>
    <w:rsid w:val="7EAE1A46"/>
    <w:rsid w:val="7F527666"/>
    <w:rsid w:val="7F6D25F9"/>
    <w:rsid w:val="7F8405CC"/>
    <w:rsid w:val="7F9C74C8"/>
    <w:rsid w:val="7FC40B23"/>
    <w:rsid w:val="7FE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theme" Target="theme/theme1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5"/>
    <customShpInfo spid="_x0000_s2054"/>
    <customShpInfo spid="_x0000_s2049"/>
    <customShpInfo spid="_x0000_s1026" textRotate="1"/>
    <customShpInfo spid="_x0000_s2057"/>
    <customShpInfo spid="_x0000_s2056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5</Pages>
  <Words>406</Words>
  <Characters>779</Characters>
  <Lines>3</Lines>
  <Paragraphs>1</Paragraphs>
  <TotalTime>13</TotalTime>
  <ScaleCrop>false</ScaleCrop>
  <LinksUpToDate>false</LinksUpToDate>
  <CharactersWithSpaces>802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2021-10-14T02:27:00Z</cp:lastPrinted>
  <dcterms:modified xsi:type="dcterms:W3CDTF">2023-02-04T10:32:41Z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79FB90D9E4F84AA0A85035B6517B1947</vt:lpwstr>
  </property>
</Properties>
</file>